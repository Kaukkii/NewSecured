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F3E" w14:textId="77777777" w:rsidR="006D5902" w:rsidRPr="0094115F" w:rsidRDefault="006D5902" w:rsidP="006D5902">
      <w:pPr>
        <w:pStyle w:val="perus"/>
        <w:rPr>
          <w:lang w:val="fi-FI"/>
        </w:rPr>
      </w:pPr>
    </w:p>
    <w:p w14:paraId="34768B23" w14:textId="6A0181F2" w:rsidR="00C86BAA" w:rsidRDefault="00C86BAA" w:rsidP="006D5902">
      <w:pPr>
        <w:pStyle w:val="perus"/>
        <w:rPr>
          <w:lang w:val="fi-FI"/>
        </w:rPr>
      </w:pPr>
      <w:r>
        <w:rPr>
          <w:lang w:val="fi-FI"/>
        </w:rPr>
        <w:t>RESTful API dokumentointi Tiimi 1</w:t>
      </w:r>
    </w:p>
    <w:p w14:paraId="2EB21E5D" w14:textId="1E6299BA" w:rsidR="006D5902" w:rsidRDefault="006D5902" w:rsidP="006D5902">
      <w:pPr>
        <w:pStyle w:val="perus"/>
        <w:rPr>
          <w:lang w:val="fi-FI"/>
        </w:rPr>
      </w:pPr>
    </w:p>
    <w:p w14:paraId="47B044AB" w14:textId="1F5F9849" w:rsidR="00C86BAA" w:rsidRDefault="00C86BAA" w:rsidP="006D5902">
      <w:pPr>
        <w:pStyle w:val="perus"/>
        <w:rPr>
          <w:lang w:val="fi-FI"/>
        </w:rPr>
      </w:pPr>
    </w:p>
    <w:p w14:paraId="3161DF25" w14:textId="228CC71D" w:rsidR="00C86BAA" w:rsidRPr="00C86BAA" w:rsidRDefault="00C86BAA" w:rsidP="006D5902">
      <w:pPr>
        <w:pStyle w:val="perus"/>
        <w:rPr>
          <w:sz w:val="32"/>
          <w:szCs w:val="28"/>
        </w:rPr>
      </w:pPr>
      <w:r w:rsidRPr="00C86BAA">
        <w:rPr>
          <w:sz w:val="32"/>
          <w:szCs w:val="28"/>
        </w:rPr>
        <w:t>Sisällys:</w:t>
      </w:r>
    </w:p>
    <w:p w14:paraId="0DBF67B9" w14:textId="5A280DC1" w:rsidR="00C86BAA" w:rsidRDefault="00C86BAA" w:rsidP="006D5902">
      <w:pPr>
        <w:pStyle w:val="perus"/>
      </w:pPr>
    </w:p>
    <w:p w14:paraId="4DA47882" w14:textId="04B88E48" w:rsidR="00C86BAA" w:rsidRDefault="00C86BAA" w:rsidP="006D5902">
      <w:pPr>
        <w:pStyle w:val="perus"/>
      </w:pPr>
    </w:p>
    <w:p w14:paraId="37371CED" w14:textId="77777777" w:rsidR="00C86BAA" w:rsidRPr="00C86BAA" w:rsidRDefault="00C86BAA" w:rsidP="006D5902">
      <w:pPr>
        <w:pStyle w:val="perus"/>
      </w:pPr>
    </w:p>
    <w:p w14:paraId="300199C4" w14:textId="3CD28D4B" w:rsidR="00C86BAA" w:rsidRPr="00C86BAA" w:rsidRDefault="002705F1" w:rsidP="00C86BAA">
      <w:pPr>
        <w:pStyle w:val="Sisluet1"/>
        <w:tabs>
          <w:tab w:val="right" w:leader="dot" w:pos="13994"/>
        </w:tabs>
        <w:rPr>
          <w:rFonts w:asciiTheme="minorHAnsi" w:hAnsiTheme="minorHAnsi"/>
          <w:noProof/>
          <w:sz w:val="16"/>
          <w:szCs w:val="16"/>
          <w:lang w:val="en-US" w:eastAsia="fi-FI"/>
        </w:rPr>
      </w:pPr>
      <w:hyperlink w:anchor="_Toc466625996" w:history="1">
        <w:r w:rsidR="00C86BAA" w:rsidRPr="00C86BAA">
          <w:rPr>
            <w:rStyle w:val="Hyperlinkki"/>
            <w:noProof/>
            <w:sz w:val="24"/>
            <w:szCs w:val="14"/>
            <w:lang w:val="en-US"/>
          </w:rPr>
          <w:t xml:space="preserve">RESTful Application </w:t>
        </w:r>
        <w:r w:rsidR="00C86BAA">
          <w:rPr>
            <w:rStyle w:val="Hyperlinkki"/>
            <w:noProof/>
            <w:sz w:val="24"/>
            <w:szCs w:val="14"/>
            <w:lang w:val="en-US"/>
          </w:rPr>
          <w:t>design</w:t>
        </w:r>
        <w:r w:rsidR="00C86BAA" w:rsidRPr="00C86BAA">
          <w:rPr>
            <w:noProof/>
            <w:webHidden/>
            <w:sz w:val="24"/>
            <w:szCs w:val="14"/>
            <w:lang w:val="en-US"/>
          </w:rPr>
          <w:tab/>
        </w:r>
        <w:r w:rsidR="00C86BAA" w:rsidRPr="00C86BAA">
          <w:rPr>
            <w:noProof/>
            <w:webHidden/>
            <w:sz w:val="24"/>
            <w:szCs w:val="14"/>
          </w:rPr>
          <w:fldChar w:fldCharType="begin"/>
        </w:r>
        <w:r w:rsidR="00C86BAA" w:rsidRPr="00C86BAA">
          <w:rPr>
            <w:noProof/>
            <w:webHidden/>
            <w:sz w:val="24"/>
            <w:szCs w:val="14"/>
            <w:lang w:val="en-US"/>
          </w:rPr>
          <w:instrText xml:space="preserve"> PAGEREF _Toc466625996 \h </w:instrText>
        </w:r>
        <w:r w:rsidR="00C86BAA" w:rsidRPr="00C86BAA">
          <w:rPr>
            <w:noProof/>
            <w:webHidden/>
            <w:sz w:val="24"/>
            <w:szCs w:val="14"/>
          </w:rPr>
        </w:r>
        <w:r w:rsidR="00C86BAA" w:rsidRPr="00C86BAA">
          <w:rPr>
            <w:noProof/>
            <w:webHidden/>
            <w:sz w:val="24"/>
            <w:szCs w:val="14"/>
          </w:rPr>
          <w:fldChar w:fldCharType="separate"/>
        </w:r>
        <w:r w:rsidR="00C86BAA" w:rsidRPr="00C86BAA">
          <w:rPr>
            <w:noProof/>
            <w:webHidden/>
            <w:sz w:val="24"/>
            <w:szCs w:val="14"/>
            <w:lang w:val="en-US"/>
          </w:rPr>
          <w:t>2</w:t>
        </w:r>
        <w:r w:rsidR="00C86BAA" w:rsidRPr="00C86BAA">
          <w:rPr>
            <w:noProof/>
            <w:webHidden/>
            <w:sz w:val="24"/>
            <w:szCs w:val="14"/>
          </w:rPr>
          <w:fldChar w:fldCharType="end"/>
        </w:r>
      </w:hyperlink>
    </w:p>
    <w:p w14:paraId="4874BDC8" w14:textId="77777777" w:rsidR="00C86BAA" w:rsidRPr="00C86BAA" w:rsidRDefault="002705F1" w:rsidP="00C86BAA">
      <w:pPr>
        <w:pStyle w:val="Sisluet1"/>
        <w:tabs>
          <w:tab w:val="right" w:leader="dot" w:pos="13994"/>
        </w:tabs>
        <w:rPr>
          <w:rFonts w:asciiTheme="minorHAnsi" w:hAnsiTheme="minorHAnsi"/>
          <w:noProof/>
          <w:sz w:val="16"/>
          <w:szCs w:val="16"/>
          <w:lang w:val="en-US" w:eastAsia="fi-FI"/>
        </w:rPr>
      </w:pPr>
      <w:hyperlink w:anchor="_Toc466625997" w:history="1">
        <w:r w:rsidR="00C86BAA" w:rsidRPr="00C86BAA">
          <w:rPr>
            <w:rStyle w:val="Hyperlinkki"/>
            <w:noProof/>
            <w:sz w:val="24"/>
            <w:szCs w:val="14"/>
            <w:lang w:val="en-US"/>
          </w:rPr>
          <w:t>Resources (Indentification)</w:t>
        </w:r>
        <w:r w:rsidR="00C86BAA" w:rsidRPr="00C86BAA">
          <w:rPr>
            <w:noProof/>
            <w:webHidden/>
            <w:sz w:val="24"/>
            <w:szCs w:val="14"/>
            <w:lang w:val="en-US"/>
          </w:rPr>
          <w:tab/>
        </w:r>
        <w:r w:rsidR="00C86BAA" w:rsidRPr="00C86BAA">
          <w:rPr>
            <w:noProof/>
            <w:webHidden/>
            <w:sz w:val="24"/>
            <w:szCs w:val="14"/>
          </w:rPr>
          <w:fldChar w:fldCharType="begin"/>
        </w:r>
        <w:r w:rsidR="00C86BAA" w:rsidRPr="00C86BAA">
          <w:rPr>
            <w:noProof/>
            <w:webHidden/>
            <w:sz w:val="24"/>
            <w:szCs w:val="14"/>
            <w:lang w:val="en-US"/>
          </w:rPr>
          <w:instrText xml:space="preserve"> PAGEREF _Toc466625997 \h </w:instrText>
        </w:r>
        <w:r w:rsidR="00C86BAA" w:rsidRPr="00C86BAA">
          <w:rPr>
            <w:noProof/>
            <w:webHidden/>
            <w:sz w:val="24"/>
            <w:szCs w:val="14"/>
          </w:rPr>
        </w:r>
        <w:r w:rsidR="00C86BAA" w:rsidRPr="00C86BAA">
          <w:rPr>
            <w:noProof/>
            <w:webHidden/>
            <w:sz w:val="24"/>
            <w:szCs w:val="14"/>
          </w:rPr>
          <w:fldChar w:fldCharType="separate"/>
        </w:r>
        <w:r w:rsidR="00C86BAA" w:rsidRPr="00C86BAA">
          <w:rPr>
            <w:noProof/>
            <w:webHidden/>
            <w:sz w:val="24"/>
            <w:szCs w:val="14"/>
            <w:lang w:val="en-US"/>
          </w:rPr>
          <w:t>3</w:t>
        </w:r>
        <w:r w:rsidR="00C86BAA" w:rsidRPr="00C86BAA">
          <w:rPr>
            <w:noProof/>
            <w:webHidden/>
            <w:sz w:val="24"/>
            <w:szCs w:val="14"/>
          </w:rPr>
          <w:fldChar w:fldCharType="end"/>
        </w:r>
      </w:hyperlink>
    </w:p>
    <w:p w14:paraId="41A189BB" w14:textId="77777777" w:rsidR="00C86BAA" w:rsidRPr="00C86BAA" w:rsidRDefault="002705F1" w:rsidP="00C86BAA">
      <w:pPr>
        <w:pStyle w:val="Sisluet1"/>
        <w:tabs>
          <w:tab w:val="right" w:leader="dot" w:pos="13994"/>
        </w:tabs>
        <w:rPr>
          <w:rFonts w:asciiTheme="minorHAnsi" w:hAnsiTheme="minorHAnsi"/>
          <w:noProof/>
          <w:sz w:val="16"/>
          <w:szCs w:val="16"/>
          <w:lang w:val="en-US" w:eastAsia="fi-FI"/>
        </w:rPr>
      </w:pPr>
      <w:hyperlink w:anchor="_Toc466625998" w:history="1">
        <w:r w:rsidR="00C86BAA" w:rsidRPr="00C86BAA">
          <w:rPr>
            <w:rStyle w:val="Hyperlinkki"/>
            <w:noProof/>
            <w:sz w:val="24"/>
            <w:szCs w:val="14"/>
            <w:lang w:val="en-US"/>
          </w:rPr>
          <w:t>Resource Representations</w:t>
        </w:r>
        <w:r w:rsidR="00C86BAA" w:rsidRPr="00C86BAA">
          <w:rPr>
            <w:noProof/>
            <w:webHidden/>
            <w:sz w:val="24"/>
            <w:szCs w:val="14"/>
            <w:lang w:val="en-US"/>
          </w:rPr>
          <w:tab/>
        </w:r>
        <w:r w:rsidR="00C86BAA" w:rsidRPr="00C86BAA">
          <w:rPr>
            <w:noProof/>
            <w:webHidden/>
            <w:sz w:val="24"/>
            <w:szCs w:val="14"/>
          </w:rPr>
          <w:fldChar w:fldCharType="begin"/>
        </w:r>
        <w:r w:rsidR="00C86BAA" w:rsidRPr="00C86BAA">
          <w:rPr>
            <w:noProof/>
            <w:webHidden/>
            <w:sz w:val="24"/>
            <w:szCs w:val="14"/>
            <w:lang w:val="en-US"/>
          </w:rPr>
          <w:instrText xml:space="preserve"> PAGEREF _Toc466625998 \h </w:instrText>
        </w:r>
        <w:r w:rsidR="00C86BAA" w:rsidRPr="00C86BAA">
          <w:rPr>
            <w:noProof/>
            <w:webHidden/>
            <w:sz w:val="24"/>
            <w:szCs w:val="14"/>
          </w:rPr>
        </w:r>
        <w:r w:rsidR="00C86BAA" w:rsidRPr="00C86BAA">
          <w:rPr>
            <w:noProof/>
            <w:webHidden/>
            <w:sz w:val="24"/>
            <w:szCs w:val="14"/>
          </w:rPr>
          <w:fldChar w:fldCharType="separate"/>
        </w:r>
        <w:r w:rsidR="00C86BAA" w:rsidRPr="00C86BAA">
          <w:rPr>
            <w:noProof/>
            <w:webHidden/>
            <w:sz w:val="24"/>
            <w:szCs w:val="14"/>
            <w:lang w:val="en-US"/>
          </w:rPr>
          <w:t>4</w:t>
        </w:r>
        <w:r w:rsidR="00C86BAA" w:rsidRPr="00C86BAA">
          <w:rPr>
            <w:noProof/>
            <w:webHidden/>
            <w:sz w:val="24"/>
            <w:szCs w:val="14"/>
          </w:rPr>
          <w:fldChar w:fldCharType="end"/>
        </w:r>
      </w:hyperlink>
    </w:p>
    <w:p w14:paraId="6D2DB03C" w14:textId="77777777" w:rsidR="00C86BAA" w:rsidRPr="00C86BAA" w:rsidRDefault="002705F1" w:rsidP="00C86BAA">
      <w:pPr>
        <w:pStyle w:val="Sisluet1"/>
        <w:tabs>
          <w:tab w:val="right" w:leader="dot" w:pos="13994"/>
        </w:tabs>
        <w:rPr>
          <w:rFonts w:asciiTheme="minorHAnsi" w:hAnsiTheme="minorHAnsi"/>
          <w:noProof/>
          <w:sz w:val="16"/>
          <w:szCs w:val="16"/>
          <w:lang w:val="en-US" w:eastAsia="fi-FI"/>
        </w:rPr>
      </w:pPr>
      <w:hyperlink w:anchor="_Toc466625999" w:history="1">
        <w:r w:rsidR="00C86BAA" w:rsidRPr="00C86BAA">
          <w:rPr>
            <w:rStyle w:val="Hyperlinkki"/>
            <w:noProof/>
            <w:sz w:val="24"/>
            <w:szCs w:val="14"/>
            <w:lang w:val="en-US"/>
          </w:rPr>
          <w:t>Endpoint of Resources (Indentification)</w:t>
        </w:r>
        <w:r w:rsidR="00C86BAA" w:rsidRPr="00C86BAA">
          <w:rPr>
            <w:noProof/>
            <w:webHidden/>
            <w:sz w:val="24"/>
            <w:szCs w:val="14"/>
            <w:lang w:val="en-US"/>
          </w:rPr>
          <w:tab/>
        </w:r>
        <w:r w:rsidR="00C86BAA" w:rsidRPr="00C86BAA">
          <w:rPr>
            <w:noProof/>
            <w:webHidden/>
            <w:sz w:val="24"/>
            <w:szCs w:val="14"/>
          </w:rPr>
          <w:fldChar w:fldCharType="begin"/>
        </w:r>
        <w:r w:rsidR="00C86BAA" w:rsidRPr="00C86BAA">
          <w:rPr>
            <w:noProof/>
            <w:webHidden/>
            <w:sz w:val="24"/>
            <w:szCs w:val="14"/>
            <w:lang w:val="en-US"/>
          </w:rPr>
          <w:instrText xml:space="preserve"> PAGEREF _Toc466625999 \h </w:instrText>
        </w:r>
        <w:r w:rsidR="00C86BAA" w:rsidRPr="00C86BAA">
          <w:rPr>
            <w:noProof/>
            <w:webHidden/>
            <w:sz w:val="24"/>
            <w:szCs w:val="14"/>
          </w:rPr>
        </w:r>
        <w:r w:rsidR="00C86BAA" w:rsidRPr="00C86BAA">
          <w:rPr>
            <w:noProof/>
            <w:webHidden/>
            <w:sz w:val="24"/>
            <w:szCs w:val="14"/>
          </w:rPr>
          <w:fldChar w:fldCharType="separate"/>
        </w:r>
        <w:r w:rsidR="00C86BAA" w:rsidRPr="00C86BAA">
          <w:rPr>
            <w:noProof/>
            <w:webHidden/>
            <w:sz w:val="24"/>
            <w:szCs w:val="14"/>
            <w:lang w:val="en-US"/>
          </w:rPr>
          <w:t>7</w:t>
        </w:r>
        <w:r w:rsidR="00C86BAA" w:rsidRPr="00C86BAA">
          <w:rPr>
            <w:noProof/>
            <w:webHidden/>
            <w:sz w:val="24"/>
            <w:szCs w:val="14"/>
          </w:rPr>
          <w:fldChar w:fldCharType="end"/>
        </w:r>
      </w:hyperlink>
    </w:p>
    <w:p w14:paraId="0CCEDDD1" w14:textId="77777777" w:rsidR="00C86BAA" w:rsidRPr="00C86BAA" w:rsidRDefault="002705F1" w:rsidP="00C86BAA">
      <w:pPr>
        <w:pStyle w:val="Sisluet1"/>
        <w:tabs>
          <w:tab w:val="right" w:leader="dot" w:pos="13994"/>
        </w:tabs>
        <w:rPr>
          <w:rFonts w:asciiTheme="minorHAnsi" w:hAnsiTheme="minorHAnsi"/>
          <w:noProof/>
          <w:sz w:val="16"/>
          <w:szCs w:val="16"/>
          <w:lang w:val="en-US" w:eastAsia="fi-FI"/>
        </w:rPr>
      </w:pPr>
      <w:hyperlink w:anchor="_Toc466626000" w:history="1">
        <w:r w:rsidR="00C86BAA" w:rsidRPr="00C86BAA">
          <w:rPr>
            <w:rStyle w:val="Hyperlinkki"/>
            <w:noProof/>
            <w:sz w:val="24"/>
            <w:szCs w:val="14"/>
            <w:lang w:val="en-US"/>
          </w:rPr>
          <w:t>Actions of Resources</w:t>
        </w:r>
        <w:r w:rsidR="00C86BAA" w:rsidRPr="00C86BAA">
          <w:rPr>
            <w:noProof/>
            <w:webHidden/>
            <w:sz w:val="24"/>
            <w:szCs w:val="14"/>
            <w:lang w:val="en-US"/>
          </w:rPr>
          <w:tab/>
        </w:r>
        <w:r w:rsidR="00C86BAA" w:rsidRPr="00C86BAA">
          <w:rPr>
            <w:noProof/>
            <w:webHidden/>
            <w:sz w:val="24"/>
            <w:szCs w:val="14"/>
          </w:rPr>
          <w:fldChar w:fldCharType="begin"/>
        </w:r>
        <w:r w:rsidR="00C86BAA" w:rsidRPr="00C86BAA">
          <w:rPr>
            <w:noProof/>
            <w:webHidden/>
            <w:sz w:val="24"/>
            <w:szCs w:val="14"/>
            <w:lang w:val="en-US"/>
          </w:rPr>
          <w:instrText xml:space="preserve"> PAGEREF _Toc466626000 \h </w:instrText>
        </w:r>
        <w:r w:rsidR="00C86BAA" w:rsidRPr="00C86BAA">
          <w:rPr>
            <w:noProof/>
            <w:webHidden/>
            <w:sz w:val="24"/>
            <w:szCs w:val="14"/>
          </w:rPr>
        </w:r>
        <w:r w:rsidR="00C86BAA" w:rsidRPr="00C86BAA">
          <w:rPr>
            <w:noProof/>
            <w:webHidden/>
            <w:sz w:val="24"/>
            <w:szCs w:val="14"/>
          </w:rPr>
          <w:fldChar w:fldCharType="separate"/>
        </w:r>
        <w:r w:rsidR="00C86BAA" w:rsidRPr="00C86BAA">
          <w:rPr>
            <w:noProof/>
            <w:webHidden/>
            <w:sz w:val="24"/>
            <w:szCs w:val="14"/>
            <w:lang w:val="en-US"/>
          </w:rPr>
          <w:t>8</w:t>
        </w:r>
        <w:r w:rsidR="00C86BAA" w:rsidRPr="00C86BAA">
          <w:rPr>
            <w:noProof/>
            <w:webHidden/>
            <w:sz w:val="24"/>
            <w:szCs w:val="14"/>
          </w:rPr>
          <w:fldChar w:fldCharType="end"/>
        </w:r>
      </w:hyperlink>
    </w:p>
    <w:p w14:paraId="772063AE" w14:textId="77777777" w:rsidR="00C86BAA" w:rsidRPr="00C86BAA" w:rsidRDefault="002705F1" w:rsidP="00C86BAA">
      <w:pPr>
        <w:pStyle w:val="Sisluet1"/>
        <w:tabs>
          <w:tab w:val="right" w:leader="dot" w:pos="13994"/>
        </w:tabs>
        <w:rPr>
          <w:rFonts w:asciiTheme="minorHAnsi" w:hAnsiTheme="minorHAnsi"/>
          <w:noProof/>
          <w:sz w:val="16"/>
          <w:szCs w:val="16"/>
          <w:lang w:val="en-US" w:eastAsia="fi-FI"/>
        </w:rPr>
      </w:pPr>
      <w:hyperlink w:anchor="_Toc466626001" w:history="1">
        <w:r w:rsidR="00C86BAA" w:rsidRPr="00C86BAA">
          <w:rPr>
            <w:rStyle w:val="Hyperlinkki"/>
            <w:noProof/>
            <w:sz w:val="24"/>
            <w:szCs w:val="14"/>
            <w:lang w:val="en-US"/>
          </w:rPr>
          <w:t>REST API Documentation – Three Examples</w:t>
        </w:r>
        <w:r w:rsidR="00C86BAA" w:rsidRPr="00C86BAA">
          <w:rPr>
            <w:noProof/>
            <w:webHidden/>
            <w:sz w:val="24"/>
            <w:szCs w:val="14"/>
            <w:lang w:val="en-US"/>
          </w:rPr>
          <w:tab/>
        </w:r>
        <w:r w:rsidR="00C86BAA" w:rsidRPr="00C86BAA">
          <w:rPr>
            <w:noProof/>
            <w:webHidden/>
            <w:sz w:val="24"/>
            <w:szCs w:val="14"/>
          </w:rPr>
          <w:fldChar w:fldCharType="begin"/>
        </w:r>
        <w:r w:rsidR="00C86BAA" w:rsidRPr="00C86BAA">
          <w:rPr>
            <w:noProof/>
            <w:webHidden/>
            <w:sz w:val="24"/>
            <w:szCs w:val="14"/>
            <w:lang w:val="en-US"/>
          </w:rPr>
          <w:instrText xml:space="preserve"> PAGEREF _Toc466626001 \h </w:instrText>
        </w:r>
        <w:r w:rsidR="00C86BAA" w:rsidRPr="00C86BAA">
          <w:rPr>
            <w:noProof/>
            <w:webHidden/>
            <w:sz w:val="24"/>
            <w:szCs w:val="14"/>
          </w:rPr>
        </w:r>
        <w:r w:rsidR="00C86BAA" w:rsidRPr="00C86BAA">
          <w:rPr>
            <w:noProof/>
            <w:webHidden/>
            <w:sz w:val="24"/>
            <w:szCs w:val="14"/>
          </w:rPr>
          <w:fldChar w:fldCharType="separate"/>
        </w:r>
        <w:r w:rsidR="00C86BAA" w:rsidRPr="00C86BAA">
          <w:rPr>
            <w:noProof/>
            <w:webHidden/>
            <w:sz w:val="24"/>
            <w:szCs w:val="14"/>
            <w:lang w:val="en-US"/>
          </w:rPr>
          <w:t>10</w:t>
        </w:r>
        <w:r w:rsidR="00C86BAA" w:rsidRPr="00C86BAA">
          <w:rPr>
            <w:noProof/>
            <w:webHidden/>
            <w:sz w:val="24"/>
            <w:szCs w:val="14"/>
          </w:rPr>
          <w:fldChar w:fldCharType="end"/>
        </w:r>
      </w:hyperlink>
    </w:p>
    <w:p w14:paraId="61B877F6" w14:textId="2DB5A4E9" w:rsidR="006D5902" w:rsidRDefault="006D5902" w:rsidP="006D5902">
      <w:pPr>
        <w:pStyle w:val="riippuva"/>
      </w:pPr>
    </w:p>
    <w:p w14:paraId="2C843DA9" w14:textId="26235F4C" w:rsidR="00C86BAA" w:rsidRDefault="00C86BAA" w:rsidP="006D5902">
      <w:pPr>
        <w:pStyle w:val="riippuva"/>
      </w:pPr>
    </w:p>
    <w:p w14:paraId="360BB50F" w14:textId="7A4A4394" w:rsidR="00C86BAA" w:rsidRDefault="00C86BAA" w:rsidP="006D5902">
      <w:pPr>
        <w:pStyle w:val="riippuva"/>
      </w:pPr>
    </w:p>
    <w:p w14:paraId="0E0F7C34" w14:textId="19E7C195" w:rsidR="00C86BAA" w:rsidRDefault="00C86BAA" w:rsidP="006D5902">
      <w:pPr>
        <w:pStyle w:val="riippuva"/>
      </w:pPr>
    </w:p>
    <w:p w14:paraId="6AFA34A3" w14:textId="5BA79A7A" w:rsidR="00C86BAA" w:rsidRDefault="00C86BAA" w:rsidP="006D5902">
      <w:pPr>
        <w:pStyle w:val="riippuva"/>
      </w:pPr>
    </w:p>
    <w:p w14:paraId="47DE2C70" w14:textId="3B0D68B9" w:rsidR="00C86BAA" w:rsidRDefault="00C86BAA" w:rsidP="006D5902">
      <w:pPr>
        <w:pStyle w:val="riippuva"/>
      </w:pPr>
    </w:p>
    <w:p w14:paraId="0C77623E" w14:textId="23392622" w:rsidR="00C86BAA" w:rsidRDefault="00C86BAA" w:rsidP="006D5902">
      <w:pPr>
        <w:pStyle w:val="riippuva"/>
      </w:pPr>
    </w:p>
    <w:p w14:paraId="6278BB3E" w14:textId="1C3A9E9F" w:rsidR="00C86BAA" w:rsidRDefault="00C86BAA" w:rsidP="006D5902">
      <w:pPr>
        <w:pStyle w:val="riippuva"/>
      </w:pPr>
    </w:p>
    <w:p w14:paraId="0FE3F2B6" w14:textId="573676A5" w:rsidR="00C86BAA" w:rsidRDefault="00C86BAA" w:rsidP="006D5902">
      <w:pPr>
        <w:pStyle w:val="riippuva"/>
      </w:pPr>
    </w:p>
    <w:p w14:paraId="5F728E7A" w14:textId="34CC4454" w:rsidR="00C86BAA" w:rsidRDefault="00C86BAA" w:rsidP="006D5902">
      <w:pPr>
        <w:pStyle w:val="riippuva"/>
      </w:pPr>
    </w:p>
    <w:p w14:paraId="1B661FF0" w14:textId="5EE705C5" w:rsidR="00C86BAA" w:rsidRDefault="00C86BAA" w:rsidP="006D5902">
      <w:pPr>
        <w:pStyle w:val="riippuva"/>
      </w:pPr>
    </w:p>
    <w:p w14:paraId="5FD53C05" w14:textId="49E0A7C9" w:rsidR="00C86BAA" w:rsidRDefault="00C86BAA" w:rsidP="006D5902">
      <w:pPr>
        <w:pStyle w:val="riippuva"/>
      </w:pPr>
    </w:p>
    <w:p w14:paraId="4A919A58" w14:textId="2B53068F" w:rsidR="00C86BAA" w:rsidRDefault="00C86BAA" w:rsidP="006D5902">
      <w:pPr>
        <w:pStyle w:val="riippuva"/>
      </w:pPr>
    </w:p>
    <w:p w14:paraId="2B2F751E" w14:textId="007FFEDC" w:rsidR="00C86BAA" w:rsidRDefault="00C86BAA" w:rsidP="006D5902">
      <w:pPr>
        <w:pStyle w:val="riippuva"/>
      </w:pPr>
    </w:p>
    <w:p w14:paraId="4960E795" w14:textId="62FE0AB6" w:rsidR="00C86BAA" w:rsidRDefault="00C86BAA" w:rsidP="006D5902">
      <w:pPr>
        <w:pStyle w:val="riippuva"/>
      </w:pPr>
    </w:p>
    <w:p w14:paraId="46EDDE6E" w14:textId="2339C145" w:rsidR="00C86BAA" w:rsidRDefault="00C86BAA" w:rsidP="006D5902">
      <w:pPr>
        <w:pStyle w:val="riippuva"/>
      </w:pPr>
    </w:p>
    <w:p w14:paraId="79B843DD" w14:textId="5C5B6F52" w:rsidR="00C86BAA" w:rsidRDefault="00C86BAA" w:rsidP="006D5902">
      <w:pPr>
        <w:pStyle w:val="riippuva"/>
      </w:pPr>
    </w:p>
    <w:p w14:paraId="3ACA8F35" w14:textId="72A3CAA1" w:rsidR="00C86BAA" w:rsidRDefault="00C86BAA" w:rsidP="006D5902">
      <w:pPr>
        <w:pStyle w:val="riippuva"/>
      </w:pPr>
    </w:p>
    <w:p w14:paraId="17A4860C" w14:textId="40A54850" w:rsidR="00C86BAA" w:rsidRDefault="009F1EE4" w:rsidP="00C86BAA">
      <w:pPr>
        <w:pStyle w:val="ict05otsikko1"/>
        <w:ind w:firstLine="1304"/>
      </w:pPr>
      <w:bookmarkStart w:id="0" w:name="_Toc466625997"/>
      <w:r>
        <w:lastRenderedPageBreak/>
        <w:t>Luokat</w:t>
      </w:r>
      <w:r w:rsidR="00C86BAA">
        <w:t xml:space="preserve"> (Tunnistaminen)</w:t>
      </w:r>
      <w:bookmarkEnd w:id="0"/>
    </w:p>
    <w:p w14:paraId="1DB73E9F" w14:textId="77777777" w:rsidR="00C86BAA" w:rsidRDefault="00C86BAA" w:rsidP="00C86BAA"/>
    <w:p w14:paraId="19EA1F73" w14:textId="77777777" w:rsidR="00C86BAA" w:rsidRDefault="00C86BAA" w:rsidP="00C86BAA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354"/>
        <w:gridCol w:w="6557"/>
      </w:tblGrid>
      <w:tr w:rsidR="00C86BAA" w14:paraId="18CE4711" w14:textId="77777777" w:rsidTr="009F1EE4">
        <w:tc>
          <w:tcPr>
            <w:tcW w:w="3354" w:type="dxa"/>
          </w:tcPr>
          <w:p w14:paraId="45C52F68" w14:textId="2B141B5E" w:rsidR="00C86BAA" w:rsidRPr="000A3427" w:rsidRDefault="009F1EE4" w:rsidP="009F1EE4">
            <w:pPr>
              <w:rPr>
                <w:b/>
              </w:rPr>
            </w:pPr>
            <w:r>
              <w:rPr>
                <w:b/>
              </w:rPr>
              <w:t>Luokat</w:t>
            </w:r>
          </w:p>
        </w:tc>
        <w:tc>
          <w:tcPr>
            <w:tcW w:w="6557" w:type="dxa"/>
          </w:tcPr>
          <w:p w14:paraId="38B87E33" w14:textId="65BD8C7D" w:rsidR="00C86BAA" w:rsidRPr="000A3427" w:rsidRDefault="00C86BAA" w:rsidP="009F1EE4">
            <w:pPr>
              <w:rPr>
                <w:b/>
              </w:rPr>
            </w:pPr>
            <w:r>
              <w:rPr>
                <w:b/>
              </w:rPr>
              <w:t>Kuvaus</w:t>
            </w:r>
          </w:p>
        </w:tc>
      </w:tr>
      <w:tr w:rsidR="00C86BAA" w14:paraId="2FD348BD" w14:textId="77777777" w:rsidTr="009F1EE4">
        <w:tc>
          <w:tcPr>
            <w:tcW w:w="3354" w:type="dxa"/>
          </w:tcPr>
          <w:p w14:paraId="3C89172A" w14:textId="435EFF0F" w:rsidR="00C86BAA" w:rsidRDefault="00C86BAA" w:rsidP="009F1EE4">
            <w:r>
              <w:t>Kysely</w:t>
            </w:r>
          </w:p>
        </w:tc>
        <w:tc>
          <w:tcPr>
            <w:tcW w:w="6557" w:type="dxa"/>
          </w:tcPr>
          <w:p w14:paraId="724A84BD" w14:textId="7B5C66FC" w:rsidR="00C86BAA" w:rsidRDefault="00C86BAA" w:rsidP="009F1EE4">
            <w:r>
              <w:t>Kysely</w:t>
            </w:r>
            <w:r w:rsidR="009F1EE4">
              <w:t xml:space="preserve"> luokka, joka tallentaa kyselyt.</w:t>
            </w:r>
          </w:p>
        </w:tc>
      </w:tr>
      <w:tr w:rsidR="00C86BAA" w14:paraId="6B451AFC" w14:textId="77777777" w:rsidTr="009F1EE4">
        <w:tc>
          <w:tcPr>
            <w:tcW w:w="3354" w:type="dxa"/>
          </w:tcPr>
          <w:p w14:paraId="579A3AB9" w14:textId="3F80D909" w:rsidR="00C86BAA" w:rsidRDefault="00C86BAA" w:rsidP="009F1EE4">
            <w:r>
              <w:t>Kysymys</w:t>
            </w:r>
          </w:p>
        </w:tc>
        <w:tc>
          <w:tcPr>
            <w:tcW w:w="6557" w:type="dxa"/>
          </w:tcPr>
          <w:p w14:paraId="52CBB0A9" w14:textId="0DB42537" w:rsidR="00C86BAA" w:rsidRDefault="009F1EE4" w:rsidP="009F1EE4">
            <w:r>
              <w:t>Kysymys luokka, joka tallentaa kysymykset kyselyihin.</w:t>
            </w:r>
          </w:p>
        </w:tc>
      </w:tr>
      <w:tr w:rsidR="00C86BAA" w14:paraId="72E047B0" w14:textId="77777777" w:rsidTr="009F1EE4">
        <w:tc>
          <w:tcPr>
            <w:tcW w:w="3354" w:type="dxa"/>
          </w:tcPr>
          <w:p w14:paraId="55291C59" w14:textId="0E7E065B" w:rsidR="00C86BAA" w:rsidRDefault="00C86BAA" w:rsidP="009F1EE4">
            <w:r>
              <w:t>Vastaus</w:t>
            </w:r>
          </w:p>
        </w:tc>
        <w:tc>
          <w:tcPr>
            <w:tcW w:w="6557" w:type="dxa"/>
          </w:tcPr>
          <w:p w14:paraId="25316444" w14:textId="3D290171" w:rsidR="00C86BAA" w:rsidRDefault="009F1EE4" w:rsidP="009F1EE4">
            <w:r>
              <w:t>Vastaus luokka, joka tallentaa vastukset kysymyksiin ja erittelee vastaajat.</w:t>
            </w:r>
          </w:p>
        </w:tc>
      </w:tr>
      <w:tr w:rsidR="00C86BAA" w14:paraId="6113FE57" w14:textId="77777777" w:rsidTr="009F1EE4">
        <w:tc>
          <w:tcPr>
            <w:tcW w:w="3354" w:type="dxa"/>
          </w:tcPr>
          <w:p w14:paraId="212B139D" w14:textId="5FD3287C" w:rsidR="00C86BAA" w:rsidRDefault="009F1EE4" w:rsidP="009F1EE4">
            <w:r>
              <w:t>Vastaaja</w:t>
            </w:r>
          </w:p>
        </w:tc>
        <w:tc>
          <w:tcPr>
            <w:tcW w:w="6557" w:type="dxa"/>
          </w:tcPr>
          <w:p w14:paraId="0C9C3E70" w14:textId="238F6004" w:rsidR="00C86BAA" w:rsidRDefault="009F1EE4" w:rsidP="009F1EE4">
            <w:r>
              <w:t>Muokataan.</w:t>
            </w:r>
          </w:p>
        </w:tc>
      </w:tr>
      <w:tr w:rsidR="00C86BAA" w14:paraId="7B391677" w14:textId="77777777" w:rsidTr="009F1EE4">
        <w:tc>
          <w:tcPr>
            <w:tcW w:w="3354" w:type="dxa"/>
          </w:tcPr>
          <w:p w14:paraId="66BE112B" w14:textId="77777777" w:rsidR="00C86BAA" w:rsidRDefault="00C86BAA" w:rsidP="009F1EE4">
            <w:r>
              <w:t>…</w:t>
            </w:r>
          </w:p>
        </w:tc>
        <w:tc>
          <w:tcPr>
            <w:tcW w:w="6557" w:type="dxa"/>
          </w:tcPr>
          <w:p w14:paraId="24A579A9" w14:textId="77777777" w:rsidR="00C86BAA" w:rsidRDefault="00C86BAA" w:rsidP="009F1EE4"/>
        </w:tc>
      </w:tr>
    </w:tbl>
    <w:p w14:paraId="10A1714F" w14:textId="77777777" w:rsidR="00C86BAA" w:rsidRDefault="00C86BAA" w:rsidP="006D5902">
      <w:pPr>
        <w:pStyle w:val="riippuva"/>
      </w:pPr>
    </w:p>
    <w:p w14:paraId="008864D4" w14:textId="7B2E50B0" w:rsidR="009F1EE4" w:rsidRPr="00586091" w:rsidRDefault="009F1EE4" w:rsidP="009F1EE4">
      <w:pPr>
        <w:pStyle w:val="ict05otsikko1"/>
      </w:pPr>
      <w:bookmarkStart w:id="1" w:name="_Toc466625998"/>
      <w:r>
        <w:t>Luokkien</w:t>
      </w:r>
      <w:r w:rsidRPr="00586091">
        <w:t xml:space="preserve"> </w:t>
      </w:r>
      <w:bookmarkEnd w:id="1"/>
      <w:r>
        <w:t>esittely</w:t>
      </w:r>
    </w:p>
    <w:p w14:paraId="0A36A0A2" w14:textId="21CEDE58" w:rsidR="00C86BAA" w:rsidRDefault="00C86BAA" w:rsidP="006D5902">
      <w:pPr>
        <w:pStyle w:val="riippuva"/>
        <w:rPr>
          <w:lang w:val="fi-FI"/>
        </w:rPr>
      </w:pPr>
    </w:p>
    <w:p w14:paraId="1834888C" w14:textId="3034CF83" w:rsidR="00E970CE" w:rsidRDefault="00E970CE" w:rsidP="006D5902">
      <w:pPr>
        <w:pStyle w:val="riippuva"/>
        <w:rPr>
          <w:lang w:val="fi-FI"/>
        </w:rPr>
      </w:pPr>
      <w:r>
        <w:rPr>
          <w:lang w:val="fi-FI"/>
        </w:rPr>
        <w:t>Kaikki</w:t>
      </w:r>
      <w:r w:rsidR="009F58D8">
        <w:rPr>
          <w:lang w:val="fi-FI"/>
        </w:rPr>
        <w:t xml:space="preserve"> API</w:t>
      </w:r>
      <w:r>
        <w:rPr>
          <w:lang w:val="fi-FI"/>
        </w:rPr>
        <w:t xml:space="preserve"> endpointit:</w:t>
      </w:r>
    </w:p>
    <w:p w14:paraId="2D959C27" w14:textId="3455EEF0" w:rsidR="009F1EE4" w:rsidRDefault="00E970CE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3FCDEA02" wp14:editId="20C0360F">
            <wp:extent cx="6299835" cy="5259070"/>
            <wp:effectExtent l="0" t="0" r="571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36D7" w14:textId="12A51578" w:rsidR="00E970CE" w:rsidRDefault="00E970CE" w:rsidP="006D5902">
      <w:pPr>
        <w:pStyle w:val="riippuva"/>
        <w:rPr>
          <w:lang w:val="fi-FI"/>
        </w:rPr>
      </w:pPr>
      <w:r>
        <w:rPr>
          <w:lang w:val="fi-FI"/>
        </w:rPr>
        <w:lastRenderedPageBreak/>
        <w:t>Kyselyt:</w:t>
      </w:r>
    </w:p>
    <w:p w14:paraId="62356965" w14:textId="6D796542" w:rsidR="00E970CE" w:rsidRDefault="00E970CE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652E7F86" wp14:editId="2DDA92EA">
            <wp:extent cx="6299835" cy="1691640"/>
            <wp:effectExtent l="0" t="0" r="5715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084" w14:textId="24D36A04" w:rsidR="00E970CE" w:rsidRDefault="00E970CE" w:rsidP="006D5902">
      <w:pPr>
        <w:pStyle w:val="riippuva"/>
        <w:rPr>
          <w:lang w:val="fi-FI"/>
        </w:rPr>
      </w:pPr>
      <w:r>
        <w:rPr>
          <w:lang w:val="fi-FI"/>
        </w:rPr>
        <w:t>Kysymykset:</w:t>
      </w:r>
    </w:p>
    <w:p w14:paraId="5D96E9FA" w14:textId="7DFA766B" w:rsidR="00E970CE" w:rsidRDefault="00E970CE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3FC788B3" wp14:editId="5128E033">
            <wp:extent cx="6299835" cy="2077085"/>
            <wp:effectExtent l="0" t="0" r="571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D0D3" w14:textId="55ED9675" w:rsidR="00E970CE" w:rsidRDefault="00FB61AF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6D873BC1" wp14:editId="3B4934DA">
            <wp:extent cx="6299835" cy="1927860"/>
            <wp:effectExtent l="0" t="0" r="571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238" w14:textId="69EDA928" w:rsidR="00FB61AF" w:rsidRDefault="00FB61AF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04BBF09D" wp14:editId="5E99C70C">
            <wp:extent cx="6299835" cy="1607185"/>
            <wp:effectExtent l="0" t="0" r="571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478F" w14:textId="15E6467A" w:rsidR="00FB61AF" w:rsidRDefault="00FB61AF" w:rsidP="006D5902">
      <w:pPr>
        <w:pStyle w:val="riippuva"/>
        <w:rPr>
          <w:lang w:val="fi-FI"/>
        </w:rPr>
      </w:pPr>
    </w:p>
    <w:p w14:paraId="3E2A6513" w14:textId="3A8A4C42" w:rsidR="00FB61AF" w:rsidRDefault="00FB61AF" w:rsidP="006D5902">
      <w:pPr>
        <w:pStyle w:val="riippuva"/>
        <w:rPr>
          <w:lang w:val="fi-FI"/>
        </w:rPr>
      </w:pPr>
      <w:r>
        <w:rPr>
          <w:lang w:val="fi-FI"/>
        </w:rPr>
        <w:lastRenderedPageBreak/>
        <w:t>Vastaukset:</w:t>
      </w:r>
    </w:p>
    <w:p w14:paraId="669C5864" w14:textId="768BBA9C" w:rsidR="00FB61AF" w:rsidRDefault="00FB61AF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73137062" wp14:editId="38CAC5DA">
            <wp:extent cx="6299835" cy="1382395"/>
            <wp:effectExtent l="0" t="0" r="5715" b="825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EC34" w14:textId="2E9D7A1D" w:rsidR="00FB61AF" w:rsidRDefault="00FB61AF" w:rsidP="006D5902">
      <w:pPr>
        <w:pStyle w:val="riippuva"/>
        <w:rPr>
          <w:lang w:val="fi-FI"/>
        </w:rPr>
      </w:pPr>
      <w:r>
        <w:rPr>
          <w:lang w:val="fi-FI"/>
        </w:rPr>
        <w:t>Vastaajat:</w:t>
      </w:r>
    </w:p>
    <w:p w14:paraId="6A626C9F" w14:textId="2CBF7CC1" w:rsidR="00FB61AF" w:rsidRDefault="00FB61AF" w:rsidP="006D5902">
      <w:pPr>
        <w:pStyle w:val="riippuva"/>
        <w:rPr>
          <w:lang w:val="fi-FI"/>
        </w:rPr>
      </w:pPr>
    </w:p>
    <w:p w14:paraId="4921C98F" w14:textId="5F34F3A6" w:rsidR="00FB61AF" w:rsidRDefault="00FB61AF" w:rsidP="006D5902">
      <w:pPr>
        <w:pStyle w:val="riippuva"/>
        <w:rPr>
          <w:lang w:val="fi-FI"/>
        </w:rPr>
      </w:pPr>
      <w:r>
        <w:rPr>
          <w:lang w:val="fi-FI"/>
        </w:rPr>
        <w:t>Käyttäjät:</w:t>
      </w:r>
    </w:p>
    <w:p w14:paraId="0D7400FF" w14:textId="6F4E6928" w:rsidR="00FB61AF" w:rsidRDefault="00FB61AF" w:rsidP="006D5902">
      <w:pPr>
        <w:pStyle w:val="riippuva"/>
        <w:rPr>
          <w:lang w:val="fi-FI"/>
        </w:rPr>
      </w:pPr>
      <w:r>
        <w:rPr>
          <w:noProof/>
        </w:rPr>
        <w:drawing>
          <wp:inline distT="0" distB="0" distL="0" distR="0" wp14:anchorId="36A8B317" wp14:editId="2F91FE6A">
            <wp:extent cx="6299835" cy="3759835"/>
            <wp:effectExtent l="0" t="0" r="571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D84" w14:textId="13CA5C71" w:rsidR="00FB61AF" w:rsidRDefault="00FB61AF" w:rsidP="006D5902">
      <w:pPr>
        <w:pStyle w:val="riippuva"/>
        <w:rPr>
          <w:lang w:val="fi-FI"/>
        </w:rPr>
      </w:pPr>
    </w:p>
    <w:p w14:paraId="55491C03" w14:textId="75990108" w:rsidR="00FB61AF" w:rsidRDefault="00FB61AF" w:rsidP="006D5902">
      <w:pPr>
        <w:pStyle w:val="riippuva"/>
        <w:rPr>
          <w:lang w:val="fi-FI"/>
        </w:rPr>
      </w:pPr>
    </w:p>
    <w:p w14:paraId="09C98F70" w14:textId="037C4383" w:rsidR="00FB61AF" w:rsidRDefault="00FB61AF" w:rsidP="006D5902">
      <w:pPr>
        <w:pStyle w:val="riippuva"/>
        <w:rPr>
          <w:lang w:val="fi-FI"/>
        </w:rPr>
      </w:pPr>
    </w:p>
    <w:p w14:paraId="51369F67" w14:textId="2C61918E" w:rsidR="00FB61AF" w:rsidRDefault="00FB61AF" w:rsidP="006D5902">
      <w:pPr>
        <w:pStyle w:val="riippuva"/>
        <w:rPr>
          <w:lang w:val="fi-FI"/>
        </w:rPr>
      </w:pPr>
    </w:p>
    <w:p w14:paraId="3619CBCE" w14:textId="7BF5D60F" w:rsidR="00FB61AF" w:rsidRDefault="00FB61AF" w:rsidP="006D5902">
      <w:pPr>
        <w:pStyle w:val="riippuva"/>
        <w:rPr>
          <w:lang w:val="fi-FI"/>
        </w:rPr>
      </w:pPr>
    </w:p>
    <w:p w14:paraId="2121E561" w14:textId="3092251E" w:rsidR="00FB61AF" w:rsidRDefault="00FB61AF" w:rsidP="006D5902">
      <w:pPr>
        <w:pStyle w:val="riippuva"/>
        <w:rPr>
          <w:lang w:val="fi-FI"/>
        </w:rPr>
      </w:pPr>
    </w:p>
    <w:p w14:paraId="2A2F955D" w14:textId="4B135708" w:rsidR="00580E19" w:rsidRPr="009F58D8" w:rsidRDefault="00580E19" w:rsidP="00580E19">
      <w:pPr>
        <w:pStyle w:val="ict05otsikko1"/>
        <w:rPr>
          <w:lang w:val="fi-FI"/>
        </w:rPr>
      </w:pPr>
      <w:r w:rsidRPr="009F58D8">
        <w:rPr>
          <w:lang w:val="fi-FI"/>
        </w:rPr>
        <w:lastRenderedPageBreak/>
        <w:t>Lähteiden toiminnot</w:t>
      </w:r>
    </w:p>
    <w:p w14:paraId="7654EC76" w14:textId="77777777" w:rsidR="009F58D8" w:rsidRDefault="009F58D8" w:rsidP="00580E19"/>
    <w:p w14:paraId="696406DB" w14:textId="13698A5D" w:rsidR="00580E19" w:rsidRDefault="009F58D8" w:rsidP="00580E19">
      <w:r w:rsidRPr="009F58D8">
        <w:t>Kyselyjen toiminnot</w:t>
      </w:r>
      <w:r>
        <w:t>/Kyselyjen lähteet</w:t>
      </w:r>
    </w:p>
    <w:p w14:paraId="52EDCD0D" w14:textId="77777777" w:rsidR="009F58D8" w:rsidRPr="009F58D8" w:rsidRDefault="009F58D8" w:rsidP="00580E19"/>
    <w:tbl>
      <w:tblPr>
        <w:tblStyle w:val="TaulukkoRuudukko"/>
        <w:tblW w:w="14524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127"/>
        <w:gridCol w:w="2976"/>
        <w:gridCol w:w="2127"/>
        <w:gridCol w:w="2763"/>
      </w:tblGrid>
      <w:tr w:rsidR="00580E19" w:rsidRPr="00C9076C" w14:paraId="468FDB16" w14:textId="77777777" w:rsidTr="00724081">
        <w:trPr>
          <w:trHeight w:val="1042"/>
        </w:trPr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D67F07A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Http</w:t>
            </w:r>
          </w:p>
          <w:p w14:paraId="578147E5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5AFF249" w14:textId="6C58E3D0" w:rsidR="00580E19" w:rsidRPr="00106706" w:rsidRDefault="00A5287D" w:rsidP="0072408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Lähde</w:t>
            </w:r>
            <w:r w:rsidR="00580E19" w:rsidRPr="00106706">
              <w:rPr>
                <w:b/>
                <w:sz w:val="28"/>
                <w:szCs w:val="28"/>
                <w:lang w:val="en-US"/>
              </w:rPr>
              <w:t xml:space="preserve"> EndPoint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9EEA90C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3D7F29E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E839F9E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 xml:space="preserve">Error </w:t>
            </w:r>
          </w:p>
          <w:p w14:paraId="5A8F52EE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27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76D48D4" w14:textId="77777777" w:rsidR="00580E19" w:rsidRPr="00106706" w:rsidRDefault="00580E19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580E19" w:rsidRPr="00C9076C" w14:paraId="775CF991" w14:textId="77777777" w:rsidTr="00724081">
        <w:trPr>
          <w:trHeight w:val="416"/>
        </w:trPr>
        <w:tc>
          <w:tcPr>
            <w:tcW w:w="1413" w:type="dxa"/>
            <w:tcBorders>
              <w:top w:val="single" w:sz="4" w:space="0" w:color="D9D9D9" w:themeColor="background1" w:themeShade="D9"/>
            </w:tcBorders>
          </w:tcPr>
          <w:p w14:paraId="17D4AE51" w14:textId="77777777" w:rsidR="00580E19" w:rsidRPr="00A5287D" w:rsidRDefault="00580E19" w:rsidP="00724081">
            <w:pPr>
              <w:rPr>
                <w:bCs/>
                <w:sz w:val="28"/>
                <w:szCs w:val="28"/>
                <w:lang w:val="en-US"/>
              </w:rPr>
            </w:pPr>
            <w:r w:rsidRPr="00A5287D">
              <w:rPr>
                <w:bCs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</w:tcBorders>
          </w:tcPr>
          <w:p w14:paraId="55300C4D" w14:textId="1B2F4208" w:rsidR="00580E19" w:rsidRPr="00A90B32" w:rsidRDefault="00580E19" w:rsidP="00724081">
            <w:pPr>
              <w:rPr>
                <w:sz w:val="28"/>
                <w:szCs w:val="28"/>
                <w:lang w:val="en-US"/>
              </w:rPr>
            </w:pPr>
            <w:r w:rsidRPr="00A90B32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kyselylista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</w:tcBorders>
          </w:tcPr>
          <w:p w14:paraId="2F54CCA0" w14:textId="1932DAB3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 xml:space="preserve">Body: </w:t>
            </w:r>
            <w:r w:rsidR="009255AA">
              <w:rPr>
                <w:sz w:val="28"/>
                <w:szCs w:val="28"/>
                <w:lang w:val="en-US"/>
              </w:rPr>
              <w:t>Listaa Kyselyt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</w:tcBorders>
          </w:tcPr>
          <w:p w14:paraId="633AEA1E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 xml:space="preserve">Status:200 </w:t>
            </w:r>
          </w:p>
          <w:p w14:paraId="6634727D" w14:textId="520CE41E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</w:t>
            </w:r>
            <w:r>
              <w:rPr>
                <w:sz w:val="28"/>
                <w:szCs w:val="28"/>
                <w:lang w:val="en-US"/>
              </w:rPr>
              <w:t xml:space="preserve"> Kyselyt lista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</w:tcBorders>
          </w:tcPr>
          <w:p w14:paraId="05190D57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Status:500</w:t>
            </w:r>
          </w:p>
        </w:tc>
        <w:tc>
          <w:tcPr>
            <w:tcW w:w="2763" w:type="dxa"/>
            <w:tcBorders>
              <w:top w:val="single" w:sz="4" w:space="0" w:color="D9D9D9" w:themeColor="background1" w:themeShade="D9"/>
            </w:tcBorders>
          </w:tcPr>
          <w:p w14:paraId="2D21739C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Retrieves all available courses</w:t>
            </w:r>
          </w:p>
        </w:tc>
      </w:tr>
      <w:tr w:rsidR="00580E19" w:rsidRPr="00C9076C" w14:paraId="45E5F91D" w14:textId="77777777" w:rsidTr="00724081">
        <w:trPr>
          <w:trHeight w:val="416"/>
        </w:trPr>
        <w:tc>
          <w:tcPr>
            <w:tcW w:w="1413" w:type="dxa"/>
          </w:tcPr>
          <w:p w14:paraId="44DF1DF8" w14:textId="1D1D7AAA" w:rsidR="00580E19" w:rsidRPr="004142F9" w:rsidRDefault="009255AA" w:rsidP="007240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</w:tcPr>
          <w:p w14:paraId="3E8D9B52" w14:textId="4F30B7BF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addkysely</w:t>
            </w:r>
          </w:p>
        </w:tc>
        <w:tc>
          <w:tcPr>
            <w:tcW w:w="2127" w:type="dxa"/>
          </w:tcPr>
          <w:p w14:paraId="598C65AA" w14:textId="54E1C2F2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</w:t>
            </w:r>
            <w:r>
              <w:rPr>
                <w:sz w:val="28"/>
                <w:szCs w:val="28"/>
                <w:lang w:val="en-US"/>
              </w:rPr>
              <w:t xml:space="preserve"> Uuden kyselyn lisäys</w:t>
            </w:r>
          </w:p>
        </w:tc>
        <w:tc>
          <w:tcPr>
            <w:tcW w:w="2976" w:type="dxa"/>
          </w:tcPr>
          <w:p w14:paraId="7A251288" w14:textId="77777777" w:rsidR="00580E19" w:rsidRDefault="00580E19" w:rsidP="007240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Status:201</w:t>
            </w:r>
          </w:p>
          <w:p w14:paraId="7B44DB32" w14:textId="5E965206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Body: </w:t>
            </w:r>
          </w:p>
        </w:tc>
        <w:tc>
          <w:tcPr>
            <w:tcW w:w="2127" w:type="dxa"/>
          </w:tcPr>
          <w:p w14:paraId="1B9A0DAB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Status:500</w:t>
            </w:r>
          </w:p>
        </w:tc>
        <w:tc>
          <w:tcPr>
            <w:tcW w:w="2763" w:type="dxa"/>
          </w:tcPr>
          <w:p w14:paraId="000B2062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Creates a new course.</w:t>
            </w:r>
          </w:p>
        </w:tc>
      </w:tr>
      <w:tr w:rsidR="00580E19" w:rsidRPr="00C9076C" w14:paraId="4B9CA473" w14:textId="77777777" w:rsidTr="00724081">
        <w:trPr>
          <w:trHeight w:val="416"/>
        </w:trPr>
        <w:tc>
          <w:tcPr>
            <w:tcW w:w="1413" w:type="dxa"/>
          </w:tcPr>
          <w:p w14:paraId="22929924" w14:textId="37EAF7C8" w:rsidR="00580E19" w:rsidRPr="00580E19" w:rsidRDefault="00580E19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0E19">
              <w:rPr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8" w:type="dxa"/>
          </w:tcPr>
          <w:p w14:paraId="6D09C5C1" w14:textId="70C2BCA2" w:rsidR="00580E19" w:rsidRPr="00580E19" w:rsidRDefault="00580E19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0E19">
              <w:rPr>
                <w:color w:val="000000" w:themeColor="text1"/>
                <w:sz w:val="28"/>
                <w:szCs w:val="28"/>
                <w:lang w:val="en-US"/>
              </w:rPr>
              <w:t>/savekysely</w:t>
            </w:r>
          </w:p>
        </w:tc>
        <w:tc>
          <w:tcPr>
            <w:tcW w:w="2127" w:type="dxa"/>
          </w:tcPr>
          <w:p w14:paraId="2AF4687D" w14:textId="480BE5F9" w:rsidR="00580E19" w:rsidRPr="00580E19" w:rsidRDefault="00580E19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0E19">
              <w:rPr>
                <w:color w:val="000000" w:themeColor="text1"/>
                <w:sz w:val="28"/>
                <w:szCs w:val="28"/>
                <w:lang w:val="en-US"/>
              </w:rPr>
              <w:t>Body: Tallentaa</w:t>
            </w:r>
          </w:p>
        </w:tc>
        <w:tc>
          <w:tcPr>
            <w:tcW w:w="2976" w:type="dxa"/>
          </w:tcPr>
          <w:p w14:paraId="7D59421F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127" w:type="dxa"/>
          </w:tcPr>
          <w:p w14:paraId="644AA0BC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Status:400</w:t>
            </w:r>
          </w:p>
        </w:tc>
        <w:tc>
          <w:tcPr>
            <w:tcW w:w="2763" w:type="dxa"/>
          </w:tcPr>
          <w:p w14:paraId="1E0547B5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Forbidden action</w:t>
            </w:r>
          </w:p>
        </w:tc>
      </w:tr>
      <w:tr w:rsidR="00580E19" w:rsidRPr="00C9076C" w14:paraId="25C22184" w14:textId="77777777" w:rsidTr="00724081">
        <w:trPr>
          <w:trHeight w:val="495"/>
        </w:trPr>
        <w:tc>
          <w:tcPr>
            <w:tcW w:w="1413" w:type="dxa"/>
            <w:tcBorders>
              <w:bottom w:val="single" w:sz="12" w:space="0" w:color="auto"/>
            </w:tcBorders>
          </w:tcPr>
          <w:p w14:paraId="535DA45F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580E19">
              <w:rPr>
                <w:color w:val="000000" w:themeColor="text1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A77AD1F" w14:textId="77666E9B" w:rsidR="00580E19" w:rsidRPr="00580E19" w:rsidRDefault="00580E19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0E19">
              <w:rPr>
                <w:color w:val="000000" w:themeColor="text1"/>
                <w:sz w:val="28"/>
                <w:szCs w:val="28"/>
                <w:lang w:val="en-US"/>
              </w:rPr>
              <w:t>/deletekysely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6C396B94" w14:textId="0C745612" w:rsidR="00580E19" w:rsidRPr="00580E19" w:rsidRDefault="00580E19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80E19">
              <w:rPr>
                <w:color w:val="000000" w:themeColor="text1"/>
                <w:sz w:val="28"/>
                <w:szCs w:val="28"/>
                <w:lang w:val="en-US"/>
              </w:rPr>
              <w:t>Body: Poistaa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14:paraId="71E10D7D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61CF7702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Status:400</w:t>
            </w:r>
          </w:p>
        </w:tc>
        <w:tc>
          <w:tcPr>
            <w:tcW w:w="2763" w:type="dxa"/>
            <w:tcBorders>
              <w:bottom w:val="single" w:sz="12" w:space="0" w:color="auto"/>
            </w:tcBorders>
          </w:tcPr>
          <w:p w14:paraId="6F1578A4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Forbidden action</w:t>
            </w:r>
          </w:p>
        </w:tc>
      </w:tr>
      <w:tr w:rsidR="00580E19" w:rsidRPr="00C9076C" w14:paraId="50A16ECE" w14:textId="77777777" w:rsidTr="00724081">
        <w:trPr>
          <w:trHeight w:val="495"/>
        </w:trPr>
        <w:tc>
          <w:tcPr>
            <w:tcW w:w="1413" w:type="dxa"/>
            <w:tcBorders>
              <w:bottom w:val="single" w:sz="12" w:space="0" w:color="auto"/>
            </w:tcBorders>
          </w:tcPr>
          <w:p w14:paraId="24C81054" w14:textId="6777487C" w:rsidR="00580E19" w:rsidRPr="00580E19" w:rsidRDefault="009255AA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A273D82" w14:textId="46013669" w:rsidR="00580E19" w:rsidRPr="00580E19" w:rsidRDefault="009255AA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/editkysely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E6F79A5" w14:textId="1E877042" w:rsidR="00580E19" w:rsidRPr="00580E19" w:rsidRDefault="009255AA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Body: Muokkaa kyselyä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14:paraId="559A8B7A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24E5ADAD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  <w:tcBorders>
              <w:bottom w:val="single" w:sz="12" w:space="0" w:color="auto"/>
            </w:tcBorders>
          </w:tcPr>
          <w:p w14:paraId="1A447DF9" w14:textId="77777777" w:rsidR="00580E19" w:rsidRPr="004142F9" w:rsidRDefault="00580E19" w:rsidP="00724081">
            <w:pPr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</w:tr>
      <w:tr w:rsidR="00580E19" w:rsidRPr="00C9076C" w14:paraId="7F096CD2" w14:textId="77777777" w:rsidTr="00724081">
        <w:trPr>
          <w:trHeight w:val="416"/>
        </w:trPr>
        <w:tc>
          <w:tcPr>
            <w:tcW w:w="14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8C9B33" w14:textId="77777777" w:rsidR="00580E19" w:rsidRPr="00A5287D" w:rsidRDefault="00580E19" w:rsidP="00724081">
            <w:pPr>
              <w:rPr>
                <w:bCs/>
                <w:sz w:val="28"/>
                <w:szCs w:val="28"/>
                <w:lang w:val="en-US"/>
              </w:rPr>
            </w:pPr>
            <w:r w:rsidRPr="00A5287D">
              <w:rPr>
                <w:bCs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AA9A0" w14:textId="455ECCDF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/</w:t>
            </w:r>
            <w:r w:rsidR="009255AA">
              <w:rPr>
                <w:sz w:val="28"/>
                <w:szCs w:val="28"/>
                <w:lang w:val="en-US"/>
              </w:rPr>
              <w:t>Kyselylist/{id}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BA3E82" w14:textId="743934CF" w:rsidR="009255AA" w:rsidRPr="009255AA" w:rsidRDefault="00580E19" w:rsidP="00724081">
            <w:pPr>
              <w:rPr>
                <w:sz w:val="28"/>
                <w:szCs w:val="28"/>
              </w:rPr>
            </w:pPr>
            <w:r w:rsidRPr="009255AA">
              <w:rPr>
                <w:sz w:val="28"/>
                <w:szCs w:val="28"/>
              </w:rPr>
              <w:t xml:space="preserve">Body: </w:t>
            </w:r>
            <w:r w:rsidR="009255AA" w:rsidRPr="009255AA">
              <w:rPr>
                <w:sz w:val="28"/>
                <w:szCs w:val="28"/>
              </w:rPr>
              <w:t>Etsii kyselyt id:l</w:t>
            </w:r>
            <w:r w:rsidR="009255AA">
              <w:rPr>
                <w:sz w:val="28"/>
                <w:szCs w:val="28"/>
              </w:rPr>
              <w:t>lä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CE3D5" w14:textId="77777777" w:rsidR="00580E19" w:rsidRDefault="00580E19" w:rsidP="007240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  <w:p w14:paraId="42BD3DB7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Body: Course Data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57F6D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672A9" w14:textId="77777777" w:rsidR="00580E19" w:rsidRPr="004142F9" w:rsidRDefault="00580E19" w:rsidP="00724081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Retrieve an existing course.</w:t>
            </w:r>
          </w:p>
        </w:tc>
      </w:tr>
      <w:tr w:rsidR="00A5287D" w:rsidRPr="00C9076C" w14:paraId="0344E94E" w14:textId="77777777" w:rsidTr="00724081">
        <w:trPr>
          <w:trHeight w:val="416"/>
        </w:trPr>
        <w:tc>
          <w:tcPr>
            <w:tcW w:w="1413" w:type="dxa"/>
          </w:tcPr>
          <w:p w14:paraId="50F39A98" w14:textId="6F92E805" w:rsidR="00A5287D" w:rsidRPr="00A5287D" w:rsidRDefault="00A5287D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</w:tcPr>
          <w:p w14:paraId="2C7E9B9A" w14:textId="1F8F9707" w:rsidR="00A5287D" w:rsidRPr="00A5287D" w:rsidRDefault="00A5287D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/vastauslista</w:t>
            </w:r>
          </w:p>
        </w:tc>
        <w:tc>
          <w:tcPr>
            <w:tcW w:w="2127" w:type="dxa"/>
          </w:tcPr>
          <w:p w14:paraId="10242962" w14:textId="260DC6ED" w:rsidR="00A5287D" w:rsidRPr="00A5287D" w:rsidRDefault="00A5287D" w:rsidP="00724081">
            <w:pPr>
              <w:rPr>
                <w:color w:val="000000" w:themeColor="text1"/>
                <w:sz w:val="28"/>
                <w:szCs w:val="28"/>
              </w:rPr>
            </w:pPr>
            <w:r w:rsidRPr="00A5287D">
              <w:rPr>
                <w:color w:val="000000" w:themeColor="text1"/>
                <w:sz w:val="28"/>
                <w:szCs w:val="28"/>
              </w:rPr>
              <w:t>Body: Hakee vastauslistan</w:t>
            </w:r>
          </w:p>
        </w:tc>
        <w:tc>
          <w:tcPr>
            <w:tcW w:w="2976" w:type="dxa"/>
          </w:tcPr>
          <w:p w14:paraId="56543E30" w14:textId="77777777" w:rsidR="00A5287D" w:rsidRPr="00A5287D" w:rsidRDefault="00A5287D" w:rsidP="00724081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8E28A01" w14:textId="77777777" w:rsidR="00A5287D" w:rsidRPr="00A5287D" w:rsidRDefault="00A5287D" w:rsidP="00724081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763" w:type="dxa"/>
          </w:tcPr>
          <w:p w14:paraId="25D54F03" w14:textId="77777777" w:rsidR="00A5287D" w:rsidRPr="00A5287D" w:rsidRDefault="00A5287D" w:rsidP="00724081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</w:tr>
    </w:tbl>
    <w:p w14:paraId="77B7A7CF" w14:textId="04D57A42" w:rsidR="00FB61AF" w:rsidRDefault="00FB61AF" w:rsidP="006D5902">
      <w:pPr>
        <w:pStyle w:val="riippuva"/>
        <w:rPr>
          <w:lang w:val="fi-FI"/>
        </w:rPr>
      </w:pPr>
    </w:p>
    <w:p w14:paraId="0CBFF1D9" w14:textId="042E47F9" w:rsidR="001D2912" w:rsidRDefault="001D2912" w:rsidP="006D5902">
      <w:pPr>
        <w:pStyle w:val="riippuva"/>
        <w:rPr>
          <w:lang w:val="fi-FI"/>
        </w:rPr>
      </w:pPr>
    </w:p>
    <w:p w14:paraId="7E8BC6D6" w14:textId="5A01FC64" w:rsidR="001D2912" w:rsidRDefault="001D2912" w:rsidP="006D5902">
      <w:pPr>
        <w:pStyle w:val="riippuva"/>
        <w:rPr>
          <w:lang w:val="fi-FI"/>
        </w:rPr>
      </w:pPr>
    </w:p>
    <w:p w14:paraId="193C725B" w14:textId="02A7AC9D" w:rsidR="001D2912" w:rsidRDefault="001D2912" w:rsidP="006D5902">
      <w:pPr>
        <w:pStyle w:val="riippuva"/>
        <w:rPr>
          <w:lang w:val="fi-FI"/>
        </w:rPr>
      </w:pPr>
    </w:p>
    <w:p w14:paraId="7595BB27" w14:textId="3C4A72C3" w:rsidR="005842F8" w:rsidRDefault="005842F8" w:rsidP="006D5902">
      <w:pPr>
        <w:pStyle w:val="riippuva"/>
        <w:rPr>
          <w:lang w:val="fi-FI"/>
        </w:rPr>
      </w:pPr>
    </w:p>
    <w:p w14:paraId="0F217723" w14:textId="2D21665E" w:rsidR="009F58D8" w:rsidRDefault="009F58D8" w:rsidP="006D5902">
      <w:pPr>
        <w:pStyle w:val="riippuva"/>
        <w:rPr>
          <w:lang w:val="fi-FI"/>
        </w:rPr>
      </w:pPr>
    </w:p>
    <w:p w14:paraId="7560EB54" w14:textId="2E1FD060" w:rsidR="009F58D8" w:rsidRDefault="009F58D8" w:rsidP="006D5902">
      <w:pPr>
        <w:pStyle w:val="riippuva"/>
        <w:rPr>
          <w:lang w:val="fi-FI"/>
        </w:rPr>
      </w:pPr>
    </w:p>
    <w:p w14:paraId="1589C1A1" w14:textId="69E57289" w:rsidR="009F58D8" w:rsidRDefault="009F58D8" w:rsidP="006D5902">
      <w:pPr>
        <w:pStyle w:val="riippuva"/>
        <w:rPr>
          <w:lang w:val="fi-FI"/>
        </w:rPr>
      </w:pPr>
    </w:p>
    <w:p w14:paraId="2267D966" w14:textId="21CA18BE" w:rsidR="009F58D8" w:rsidRDefault="009F58D8" w:rsidP="006D5902">
      <w:pPr>
        <w:pStyle w:val="riippuva"/>
        <w:rPr>
          <w:lang w:val="fi-FI"/>
        </w:rPr>
      </w:pPr>
    </w:p>
    <w:p w14:paraId="6123E6EE" w14:textId="27FFF5A5" w:rsidR="009F58D8" w:rsidRDefault="009F58D8" w:rsidP="006D5902">
      <w:pPr>
        <w:pStyle w:val="riippuva"/>
        <w:rPr>
          <w:lang w:val="fi-FI"/>
        </w:rPr>
      </w:pPr>
    </w:p>
    <w:p w14:paraId="217F8B57" w14:textId="1A61D3E3" w:rsidR="009F58D8" w:rsidRDefault="009F58D8" w:rsidP="006D5902">
      <w:pPr>
        <w:pStyle w:val="riippuva"/>
        <w:rPr>
          <w:lang w:val="fi-FI"/>
        </w:rPr>
      </w:pPr>
    </w:p>
    <w:p w14:paraId="360A78DE" w14:textId="718A8E3A" w:rsidR="009F58D8" w:rsidRDefault="009F58D8" w:rsidP="006D5902">
      <w:pPr>
        <w:pStyle w:val="riippuva"/>
        <w:rPr>
          <w:lang w:val="fi-FI"/>
        </w:rPr>
      </w:pPr>
    </w:p>
    <w:p w14:paraId="6B7F33CA" w14:textId="77777777" w:rsidR="009F58D8" w:rsidRDefault="009F58D8" w:rsidP="006D5902">
      <w:pPr>
        <w:pStyle w:val="riippuva"/>
        <w:rPr>
          <w:lang w:val="fi-FI"/>
        </w:rPr>
      </w:pPr>
    </w:p>
    <w:p w14:paraId="71734C41" w14:textId="4830AF15" w:rsidR="001D2912" w:rsidRDefault="009F58D8" w:rsidP="001D2912">
      <w:pPr>
        <w:rPr>
          <w:lang w:val="en-US"/>
        </w:rPr>
      </w:pPr>
      <w:r>
        <w:rPr>
          <w:lang w:val="en-US"/>
        </w:rPr>
        <w:lastRenderedPageBreak/>
        <w:t>Kysymysten toiminnot</w:t>
      </w:r>
      <w:r w:rsidR="001D2912">
        <w:rPr>
          <w:lang w:val="en-US"/>
        </w:rPr>
        <w:t>/</w:t>
      </w:r>
      <w:r>
        <w:rPr>
          <w:lang w:val="en-US"/>
        </w:rPr>
        <w:t>Kysymysten lähteet</w:t>
      </w:r>
    </w:p>
    <w:p w14:paraId="0EB9A5CE" w14:textId="77777777" w:rsidR="009F58D8" w:rsidRDefault="009F58D8" w:rsidP="001D2912">
      <w:pPr>
        <w:rPr>
          <w:lang w:val="en-US"/>
        </w:rPr>
      </w:pPr>
    </w:p>
    <w:tbl>
      <w:tblPr>
        <w:tblStyle w:val="TaulukkoRuudukko"/>
        <w:tblW w:w="14524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127"/>
        <w:gridCol w:w="2976"/>
        <w:gridCol w:w="2127"/>
        <w:gridCol w:w="2763"/>
      </w:tblGrid>
      <w:tr w:rsidR="001D2912" w:rsidRPr="00106706" w14:paraId="60792F97" w14:textId="77777777" w:rsidTr="00724081">
        <w:trPr>
          <w:trHeight w:val="1042"/>
        </w:trPr>
        <w:tc>
          <w:tcPr>
            <w:tcW w:w="14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F413E64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Http</w:t>
            </w:r>
          </w:p>
          <w:p w14:paraId="35036802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EB9DAEF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B10E43C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2108A5D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F99174E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 xml:space="preserve">Error </w:t>
            </w:r>
          </w:p>
          <w:p w14:paraId="2F1FFF8D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27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99B9392" w14:textId="77777777" w:rsidR="001D2912" w:rsidRPr="00106706" w:rsidRDefault="001D2912" w:rsidP="00724081">
            <w:pPr>
              <w:rPr>
                <w:b/>
                <w:sz w:val="28"/>
                <w:szCs w:val="28"/>
                <w:lang w:val="en-US"/>
              </w:rPr>
            </w:pPr>
            <w:r w:rsidRPr="00106706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5842F8" w:rsidRPr="004142F9" w14:paraId="6DDB0C47" w14:textId="77777777" w:rsidTr="00724081">
        <w:trPr>
          <w:trHeight w:val="416"/>
        </w:trPr>
        <w:tc>
          <w:tcPr>
            <w:tcW w:w="1413" w:type="dxa"/>
            <w:tcBorders>
              <w:top w:val="single" w:sz="4" w:space="0" w:color="D9D9D9" w:themeColor="background1" w:themeShade="D9"/>
            </w:tcBorders>
          </w:tcPr>
          <w:p w14:paraId="24238EE5" w14:textId="5D2AE96B" w:rsidR="005842F8" w:rsidRPr="00A90B32" w:rsidRDefault="005842F8" w:rsidP="005842F8">
            <w:pPr>
              <w:rPr>
                <w:b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</w:tcBorders>
          </w:tcPr>
          <w:p w14:paraId="032DB545" w14:textId="5249A0A9" w:rsidR="005842F8" w:rsidRPr="00A90B32" w:rsidRDefault="005842F8" w:rsidP="005842F8">
            <w:pPr>
              <w:rPr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/kysymyslista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</w:tcBorders>
          </w:tcPr>
          <w:p w14:paraId="0B8FD5E3" w14:textId="6DA557B9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Body: Listaa kysymykset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</w:tcBorders>
          </w:tcPr>
          <w:p w14:paraId="280D1353" w14:textId="7B23365C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N/A</w:t>
            </w:r>
          </w:p>
        </w:tc>
        <w:tc>
          <w:tcPr>
            <w:tcW w:w="2127" w:type="dxa"/>
            <w:tcBorders>
              <w:top w:val="single" w:sz="4" w:space="0" w:color="D9D9D9" w:themeColor="background1" w:themeShade="D9"/>
            </w:tcBorders>
          </w:tcPr>
          <w:p w14:paraId="18AB27EB" w14:textId="10E965D4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color w:val="A6A6A6" w:themeColor="background1" w:themeShade="A6"/>
                <w:sz w:val="28"/>
                <w:szCs w:val="28"/>
                <w:lang w:val="en-US"/>
              </w:rPr>
              <w:t>Status:400</w:t>
            </w:r>
          </w:p>
        </w:tc>
        <w:tc>
          <w:tcPr>
            <w:tcW w:w="2763" w:type="dxa"/>
            <w:tcBorders>
              <w:top w:val="single" w:sz="4" w:space="0" w:color="D9D9D9" w:themeColor="background1" w:themeShade="D9"/>
            </w:tcBorders>
          </w:tcPr>
          <w:p w14:paraId="7927259E" w14:textId="7777777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</w:tr>
      <w:tr w:rsidR="005842F8" w:rsidRPr="004142F9" w14:paraId="02E7F17B" w14:textId="77777777" w:rsidTr="00724081">
        <w:trPr>
          <w:trHeight w:val="416"/>
        </w:trPr>
        <w:tc>
          <w:tcPr>
            <w:tcW w:w="1413" w:type="dxa"/>
          </w:tcPr>
          <w:p w14:paraId="0772FB5A" w14:textId="64F439F9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4142F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61217366" w14:textId="0860FBFF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addkysymys</w:t>
            </w:r>
          </w:p>
        </w:tc>
        <w:tc>
          <w:tcPr>
            <w:tcW w:w="2127" w:type="dxa"/>
          </w:tcPr>
          <w:p w14:paraId="5B5509BD" w14:textId="0BB026C1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 xml:space="preserve">Body: </w:t>
            </w:r>
            <w:r>
              <w:rPr>
                <w:sz w:val="28"/>
                <w:szCs w:val="28"/>
                <w:lang w:val="en-US"/>
              </w:rPr>
              <w:t>Luodaan uusi kysymys</w:t>
            </w:r>
          </w:p>
        </w:tc>
        <w:tc>
          <w:tcPr>
            <w:tcW w:w="2976" w:type="dxa"/>
          </w:tcPr>
          <w:p w14:paraId="7FCB67AB" w14:textId="77777777" w:rsidR="005842F8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  <w:p w14:paraId="686370E6" w14:textId="3954F5BF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Body: Empty</w:t>
            </w:r>
          </w:p>
        </w:tc>
        <w:tc>
          <w:tcPr>
            <w:tcW w:w="2127" w:type="dxa"/>
          </w:tcPr>
          <w:p w14:paraId="49EF0E35" w14:textId="0B646626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</w:tcPr>
          <w:p w14:paraId="7300DB3F" w14:textId="7777777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</w:tr>
      <w:tr w:rsidR="005842F8" w:rsidRPr="004142F9" w14:paraId="1A6800B9" w14:textId="77777777" w:rsidTr="00724081">
        <w:trPr>
          <w:trHeight w:val="416"/>
        </w:trPr>
        <w:tc>
          <w:tcPr>
            <w:tcW w:w="1413" w:type="dxa"/>
          </w:tcPr>
          <w:p w14:paraId="1D7D12C6" w14:textId="22F08436" w:rsidR="005842F8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8" w:type="dxa"/>
          </w:tcPr>
          <w:p w14:paraId="62460115" w14:textId="000CDEA4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savekysymys</w:t>
            </w:r>
          </w:p>
        </w:tc>
        <w:tc>
          <w:tcPr>
            <w:tcW w:w="2127" w:type="dxa"/>
          </w:tcPr>
          <w:p w14:paraId="32A46396" w14:textId="08C5F6F3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Body:</w:t>
            </w:r>
            <w:r>
              <w:rPr>
                <w:sz w:val="28"/>
                <w:szCs w:val="28"/>
                <w:lang w:val="en-US"/>
              </w:rPr>
              <w:t xml:space="preserve"> Tallentaa kysymyksen</w:t>
            </w:r>
          </w:p>
        </w:tc>
        <w:tc>
          <w:tcPr>
            <w:tcW w:w="2976" w:type="dxa"/>
          </w:tcPr>
          <w:p w14:paraId="678D4CFA" w14:textId="2D9F72B1" w:rsidR="005842F8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</w:tc>
        <w:tc>
          <w:tcPr>
            <w:tcW w:w="2127" w:type="dxa"/>
          </w:tcPr>
          <w:p w14:paraId="32CF0AB5" w14:textId="58FFAA1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</w:tcPr>
          <w:p w14:paraId="4BDA8D35" w14:textId="7777777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</w:tr>
      <w:tr w:rsidR="005842F8" w:rsidRPr="004142F9" w14:paraId="5E8A10A3" w14:textId="77777777" w:rsidTr="00724081">
        <w:trPr>
          <w:trHeight w:val="416"/>
        </w:trPr>
        <w:tc>
          <w:tcPr>
            <w:tcW w:w="1413" w:type="dxa"/>
          </w:tcPr>
          <w:p w14:paraId="42195E55" w14:textId="71AD151A" w:rsidR="005842F8" w:rsidRDefault="005842F8" w:rsidP="005842F8">
            <w:pPr>
              <w:rPr>
                <w:sz w:val="28"/>
                <w:szCs w:val="28"/>
                <w:lang w:val="en-US"/>
              </w:rPr>
            </w:pPr>
            <w:r w:rsidRPr="00A5287D">
              <w:rPr>
                <w:bCs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118" w:type="dxa"/>
          </w:tcPr>
          <w:p w14:paraId="6244CBB4" w14:textId="180F891F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/delete{id}</w:t>
            </w:r>
          </w:p>
        </w:tc>
        <w:tc>
          <w:tcPr>
            <w:tcW w:w="2127" w:type="dxa"/>
          </w:tcPr>
          <w:p w14:paraId="044796A8" w14:textId="270C3BB6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 xml:space="preserve">Body: </w:t>
            </w:r>
            <w:r>
              <w:rPr>
                <w:sz w:val="28"/>
                <w:szCs w:val="28"/>
                <w:lang w:val="en-US"/>
              </w:rPr>
              <w:t>Poistaa kysymyksen</w:t>
            </w:r>
          </w:p>
        </w:tc>
        <w:tc>
          <w:tcPr>
            <w:tcW w:w="2976" w:type="dxa"/>
          </w:tcPr>
          <w:p w14:paraId="1B5B799B" w14:textId="77777777" w:rsidR="005842F8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Status: 200</w:t>
            </w:r>
          </w:p>
          <w:p w14:paraId="496B4B7A" w14:textId="1F54E389" w:rsidR="005842F8" w:rsidRDefault="005842F8" w:rsidP="005842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Body: Course Data with student data</w:t>
            </w:r>
          </w:p>
        </w:tc>
        <w:tc>
          <w:tcPr>
            <w:tcW w:w="2127" w:type="dxa"/>
          </w:tcPr>
          <w:p w14:paraId="343B53C0" w14:textId="16A9C96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4142F9">
              <w:rPr>
                <w:sz w:val="28"/>
                <w:szCs w:val="28"/>
                <w:lang w:val="en-US"/>
              </w:rPr>
              <w:t>Status:404 or 500</w:t>
            </w:r>
          </w:p>
        </w:tc>
        <w:tc>
          <w:tcPr>
            <w:tcW w:w="2763" w:type="dxa"/>
          </w:tcPr>
          <w:p w14:paraId="6308AAB7" w14:textId="7777777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</w:tr>
      <w:tr w:rsidR="005842F8" w:rsidRPr="004142F9" w14:paraId="26ACE61A" w14:textId="77777777" w:rsidTr="00724081">
        <w:trPr>
          <w:trHeight w:val="416"/>
        </w:trPr>
        <w:tc>
          <w:tcPr>
            <w:tcW w:w="1413" w:type="dxa"/>
          </w:tcPr>
          <w:p w14:paraId="6448F6D0" w14:textId="5204480A" w:rsidR="005842F8" w:rsidRPr="00A5287D" w:rsidRDefault="005842F8" w:rsidP="005842F8">
            <w:pPr>
              <w:rPr>
                <w:bCs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</w:tcPr>
          <w:p w14:paraId="5E317113" w14:textId="094C843F" w:rsidR="005842F8" w:rsidRPr="00A5287D" w:rsidRDefault="005842F8" w:rsidP="005842F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/edit/{id}</w:t>
            </w:r>
          </w:p>
        </w:tc>
        <w:tc>
          <w:tcPr>
            <w:tcW w:w="2127" w:type="dxa"/>
          </w:tcPr>
          <w:p w14:paraId="29CBD074" w14:textId="577A2BD8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Body: Muokkaa kysymyksiä</w:t>
            </w:r>
          </w:p>
        </w:tc>
        <w:tc>
          <w:tcPr>
            <w:tcW w:w="2976" w:type="dxa"/>
          </w:tcPr>
          <w:p w14:paraId="0B08B0DC" w14:textId="77777777" w:rsidR="005842F8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67759CAB" w14:textId="7777777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3" w:type="dxa"/>
          </w:tcPr>
          <w:p w14:paraId="26084788" w14:textId="77777777" w:rsidR="005842F8" w:rsidRPr="004142F9" w:rsidRDefault="005842F8" w:rsidP="005842F8">
            <w:pPr>
              <w:rPr>
                <w:sz w:val="28"/>
                <w:szCs w:val="28"/>
                <w:lang w:val="en-US"/>
              </w:rPr>
            </w:pPr>
          </w:p>
        </w:tc>
      </w:tr>
      <w:tr w:rsidR="009F58D8" w:rsidRPr="00A5287D" w14:paraId="26672B26" w14:textId="77777777" w:rsidTr="00724081">
        <w:trPr>
          <w:gridAfter w:val="2"/>
          <w:wAfter w:w="4890" w:type="dxa"/>
          <w:trHeight w:val="416"/>
        </w:trPr>
        <w:tc>
          <w:tcPr>
            <w:tcW w:w="1413" w:type="dxa"/>
          </w:tcPr>
          <w:p w14:paraId="0CFA0A94" w14:textId="77777777" w:rsidR="009F58D8" w:rsidRPr="00A5287D" w:rsidRDefault="009F58D8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</w:tcPr>
          <w:p w14:paraId="6F749AB1" w14:textId="77777777" w:rsidR="009F58D8" w:rsidRPr="00A5287D" w:rsidRDefault="009F58D8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/kysymykset/{id}</w:t>
            </w:r>
          </w:p>
        </w:tc>
        <w:tc>
          <w:tcPr>
            <w:tcW w:w="2127" w:type="dxa"/>
          </w:tcPr>
          <w:p w14:paraId="675F6AB7" w14:textId="77777777" w:rsidR="009F58D8" w:rsidRPr="00A5287D" w:rsidRDefault="009F58D8" w:rsidP="00724081">
            <w:pPr>
              <w:rPr>
                <w:color w:val="000000" w:themeColor="text1"/>
                <w:sz w:val="28"/>
                <w:szCs w:val="28"/>
              </w:rPr>
            </w:pPr>
            <w:r w:rsidRPr="00A5287D">
              <w:rPr>
                <w:color w:val="000000" w:themeColor="text1"/>
                <w:sz w:val="28"/>
                <w:szCs w:val="28"/>
              </w:rPr>
              <w:t>Body: Hakee kysymykset id:llä</w:t>
            </w:r>
          </w:p>
        </w:tc>
        <w:tc>
          <w:tcPr>
            <w:tcW w:w="2976" w:type="dxa"/>
          </w:tcPr>
          <w:p w14:paraId="528DD668" w14:textId="77777777" w:rsidR="009F58D8" w:rsidRPr="00A5287D" w:rsidRDefault="009F58D8" w:rsidP="00724081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</w:tr>
    </w:tbl>
    <w:p w14:paraId="450A3D11" w14:textId="4B7684E6" w:rsidR="001D2912" w:rsidRDefault="001D2912" w:rsidP="006D5902">
      <w:pPr>
        <w:pStyle w:val="riippuva"/>
        <w:rPr>
          <w:lang w:val="fi-FI"/>
        </w:rPr>
      </w:pPr>
    </w:p>
    <w:p w14:paraId="4A4F2100" w14:textId="77777777" w:rsidR="009F58D8" w:rsidRDefault="009F58D8" w:rsidP="006D5902">
      <w:pPr>
        <w:pStyle w:val="riippuva"/>
      </w:pPr>
    </w:p>
    <w:p w14:paraId="1CD54326" w14:textId="1813CA93" w:rsidR="009F58D8" w:rsidRDefault="009F58D8" w:rsidP="006D5902">
      <w:pPr>
        <w:pStyle w:val="riippuva"/>
        <w:rPr>
          <w:lang w:val="fi-FI"/>
        </w:rPr>
      </w:pPr>
      <w:r>
        <w:t>Vastauslista toiminnot/Vastauslista lähteet</w:t>
      </w:r>
    </w:p>
    <w:p w14:paraId="29F04ADB" w14:textId="77777777" w:rsidR="009F58D8" w:rsidRDefault="009F58D8" w:rsidP="006D5902">
      <w:pPr>
        <w:pStyle w:val="riippuva"/>
        <w:rPr>
          <w:lang w:val="fi-FI"/>
        </w:rPr>
      </w:pPr>
    </w:p>
    <w:tbl>
      <w:tblPr>
        <w:tblStyle w:val="TaulukkoRuudukko"/>
        <w:tblW w:w="14524" w:type="dxa"/>
        <w:tblLayout w:type="fixed"/>
        <w:tblLook w:val="04A0" w:firstRow="1" w:lastRow="0" w:firstColumn="1" w:lastColumn="0" w:noHBand="0" w:noVBand="1"/>
      </w:tblPr>
      <w:tblGrid>
        <w:gridCol w:w="2129"/>
        <w:gridCol w:w="4701"/>
        <w:gridCol w:w="3207"/>
        <w:gridCol w:w="4487"/>
      </w:tblGrid>
      <w:tr w:rsidR="009F58D8" w:rsidRPr="00A5287D" w14:paraId="51F22E43" w14:textId="77777777" w:rsidTr="00724081">
        <w:trPr>
          <w:trHeight w:val="416"/>
        </w:trPr>
        <w:tc>
          <w:tcPr>
            <w:tcW w:w="1413" w:type="dxa"/>
          </w:tcPr>
          <w:p w14:paraId="1585175A" w14:textId="77777777" w:rsidR="009F58D8" w:rsidRPr="00A5287D" w:rsidRDefault="009F58D8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8" w:type="dxa"/>
          </w:tcPr>
          <w:p w14:paraId="2DDDA0E7" w14:textId="77777777" w:rsidR="009F58D8" w:rsidRPr="00A5287D" w:rsidRDefault="009F58D8" w:rsidP="0072408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A5287D">
              <w:rPr>
                <w:color w:val="000000" w:themeColor="text1"/>
                <w:sz w:val="28"/>
                <w:szCs w:val="28"/>
                <w:lang w:val="en-US"/>
              </w:rPr>
              <w:t>/vastauslista</w:t>
            </w:r>
          </w:p>
        </w:tc>
        <w:tc>
          <w:tcPr>
            <w:tcW w:w="2127" w:type="dxa"/>
          </w:tcPr>
          <w:p w14:paraId="2A728327" w14:textId="77777777" w:rsidR="009F58D8" w:rsidRPr="00A5287D" w:rsidRDefault="009F58D8" w:rsidP="00724081">
            <w:pPr>
              <w:rPr>
                <w:color w:val="000000" w:themeColor="text1"/>
                <w:sz w:val="28"/>
                <w:szCs w:val="28"/>
              </w:rPr>
            </w:pPr>
            <w:r w:rsidRPr="00A5287D">
              <w:rPr>
                <w:color w:val="000000" w:themeColor="text1"/>
                <w:sz w:val="28"/>
                <w:szCs w:val="28"/>
              </w:rPr>
              <w:t>Body: Hakee vastauslistan</w:t>
            </w:r>
          </w:p>
        </w:tc>
        <w:tc>
          <w:tcPr>
            <w:tcW w:w="2976" w:type="dxa"/>
          </w:tcPr>
          <w:p w14:paraId="061E42B8" w14:textId="77777777" w:rsidR="009F58D8" w:rsidRPr="00A5287D" w:rsidRDefault="009F58D8" w:rsidP="00724081">
            <w:pPr>
              <w:rPr>
                <w:color w:val="A6A6A6" w:themeColor="background1" w:themeShade="A6"/>
                <w:sz w:val="28"/>
                <w:szCs w:val="28"/>
              </w:rPr>
            </w:pPr>
          </w:p>
        </w:tc>
      </w:tr>
    </w:tbl>
    <w:p w14:paraId="62135A79" w14:textId="77777777" w:rsidR="009F58D8" w:rsidRPr="006D5902" w:rsidRDefault="009F58D8" w:rsidP="006D5902">
      <w:pPr>
        <w:pStyle w:val="riippuva"/>
        <w:rPr>
          <w:lang w:val="fi-FI"/>
        </w:rPr>
      </w:pPr>
    </w:p>
    <w:sectPr w:rsidR="009F58D8" w:rsidRPr="006D5902" w:rsidSect="00164E32">
      <w:headerReference w:type="default" r:id="rId15"/>
      <w:footerReference w:type="default" r:id="rId16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E56EC" w14:textId="77777777" w:rsidR="009F1EE4" w:rsidRDefault="009F1EE4" w:rsidP="008138CD">
      <w:pPr>
        <w:spacing w:after="0" w:line="240" w:lineRule="auto"/>
      </w:pPr>
      <w:r>
        <w:separator/>
      </w:r>
    </w:p>
  </w:endnote>
  <w:endnote w:type="continuationSeparator" w:id="0">
    <w:p w14:paraId="4FCC5C16" w14:textId="77777777" w:rsidR="009F1EE4" w:rsidRDefault="009F1EE4" w:rsidP="0081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0CBE" w14:textId="76ACB94D" w:rsidR="009F1EE4" w:rsidRPr="00C86BAA" w:rsidRDefault="009F1EE4" w:rsidP="006D5902">
    <w:pPr>
      <w:pStyle w:val="perus"/>
      <w:rPr>
        <w:lang w:val="fi-FI"/>
      </w:rPr>
    </w:pPr>
    <w:r>
      <w:rPr>
        <w:noProof/>
        <w:lang w:val="fi-FI"/>
      </w:rPr>
      <w:t>Tiimi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538AC" w14:textId="77777777" w:rsidR="009F1EE4" w:rsidRDefault="009F1EE4" w:rsidP="008138CD">
      <w:pPr>
        <w:spacing w:after="0" w:line="240" w:lineRule="auto"/>
      </w:pPr>
      <w:r>
        <w:separator/>
      </w:r>
    </w:p>
  </w:footnote>
  <w:footnote w:type="continuationSeparator" w:id="0">
    <w:p w14:paraId="27FBE1CB" w14:textId="77777777" w:rsidR="009F1EE4" w:rsidRDefault="009F1EE4" w:rsidP="00813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9FA26" w14:textId="08C3B419" w:rsidR="009F1EE4" w:rsidRPr="0094115F" w:rsidRDefault="009F1EE4" w:rsidP="006D5902">
    <w:pPr>
      <w:pStyle w:val="perus"/>
      <w:rPr>
        <w:b/>
        <w:lang w:val="fi-FI"/>
      </w:rPr>
    </w:pPr>
    <w:r>
      <w:rPr>
        <w:b/>
        <w:lang w:val="fi-FI"/>
      </w:rPr>
      <w:t>Kiia Kaukonen, Roope Lahdelma, Joonas Kulmala</w:t>
    </w:r>
    <w:r>
      <w:rPr>
        <w:b/>
        <w:lang w:val="fi-FI"/>
      </w:rPr>
      <w:tab/>
    </w:r>
    <w:r>
      <w:rPr>
        <w:b/>
        <w:lang w:val="fi-FI"/>
      </w:rPr>
      <w:tab/>
      <w:t>Ohjelmistoprojekti 1</w:t>
    </w:r>
    <w:r>
      <w:rPr>
        <w:b/>
        <w:lang w:val="fi-FI"/>
      </w:rPr>
      <w:tab/>
    </w:r>
    <w:r>
      <w:fldChar w:fldCharType="begin"/>
    </w:r>
    <w:r w:rsidRPr="0094115F">
      <w:rPr>
        <w:lang w:val="fi-FI"/>
      </w:rPr>
      <w:instrText xml:space="preserve"> PAGE   \* MERGEFORMAT </w:instrText>
    </w:r>
    <w:r>
      <w:fldChar w:fldCharType="separate"/>
    </w:r>
    <w:r w:rsidRPr="00C86BAA">
      <w:rPr>
        <w:lang w:val="fi-FI"/>
      </w:rPr>
      <w:t>1</w:t>
    </w:r>
    <w:r>
      <w:fldChar w:fldCharType="end"/>
    </w:r>
    <w:r w:rsidRPr="0094115F">
      <w:rPr>
        <w:lang w:val="fi-FI"/>
      </w:rPr>
      <w:t xml:space="preserve"> (</w:t>
    </w:r>
    <w:r>
      <w:rPr>
        <w:noProof/>
      </w:rPr>
      <w:fldChar w:fldCharType="begin"/>
    </w:r>
    <w:r w:rsidRPr="0094115F">
      <w:rPr>
        <w:noProof/>
        <w:lang w:val="fi-FI"/>
      </w:rPr>
      <w:instrText xml:space="preserve"> SECTIONPAGES   \* MERGEFORMAT </w:instrText>
    </w:r>
    <w:r>
      <w:rPr>
        <w:noProof/>
      </w:rPr>
      <w:fldChar w:fldCharType="separate"/>
    </w:r>
    <w:r w:rsidR="002705F1">
      <w:rPr>
        <w:noProof/>
        <w:lang w:val="fi-FI"/>
      </w:rPr>
      <w:t>6</w:t>
    </w:r>
    <w:r>
      <w:rPr>
        <w:noProof/>
      </w:rPr>
      <w:fldChar w:fldCharType="end"/>
    </w:r>
    <w:r w:rsidRPr="0094115F">
      <w:rPr>
        <w:lang w:val="fi-FI"/>
      </w:rPr>
      <w:t>)</w:t>
    </w:r>
    <w:r>
      <w:rPr>
        <w:b/>
        <w:lang w:val="fi-FI"/>
      </w:rPr>
      <w:br/>
      <w:t>Niina Kuutti ja Mikko Jaakola</w:t>
    </w:r>
    <w:r w:rsidRPr="0094115F">
      <w:rPr>
        <w:lang w:val="fi-FI"/>
      </w:rPr>
      <w:tab/>
    </w:r>
    <w:r w:rsidRPr="0094115F">
      <w:rPr>
        <w:lang w:val="fi-FI"/>
      </w:rPr>
      <w:tab/>
    </w:r>
    <w:r w:rsidRPr="0094115F">
      <w:rPr>
        <w:lang w:val="fi-FI"/>
      </w:rPr>
      <w:tab/>
    </w:r>
    <w:r w:rsidRPr="0094115F">
      <w:rPr>
        <w:lang w:val="fi-FI"/>
      </w:rPr>
      <w:tab/>
    </w:r>
    <w:r w:rsidRPr="0094115F">
      <w:rPr>
        <w:lang w:val="fi-FI"/>
      </w:rPr>
      <w:tab/>
    </w:r>
    <w:r w:rsidRPr="0094115F">
      <w:rPr>
        <w:lang w:val="fi-FI"/>
      </w:rPr>
      <w:tab/>
    </w:r>
  </w:p>
  <w:p w14:paraId="7F5A7584" w14:textId="17ECF99C" w:rsidR="009F1EE4" w:rsidRPr="00C86BAA" w:rsidRDefault="009F1EE4" w:rsidP="006D5902">
    <w:pPr>
      <w:pStyle w:val="perus"/>
      <w:rPr>
        <w:lang w:val="fi-FI"/>
      </w:rPr>
    </w:pPr>
    <w:r>
      <w:rPr>
        <w:lang w:val="fi-FI"/>
      </w:rPr>
      <w:tab/>
    </w:r>
    <w:r>
      <w:rPr>
        <w:lang w:val="fi-FI"/>
      </w:rPr>
      <w:tab/>
    </w:r>
    <w:r>
      <w:rPr>
        <w:lang w:val="fi-FI"/>
      </w:rPr>
      <w:tab/>
    </w:r>
    <w:r w:rsidRPr="00C86BAA">
      <w:rPr>
        <w:lang w:val="fi-FI"/>
      </w:rPr>
      <w:tab/>
    </w:r>
    <w:r w:rsidRPr="00C86BAA">
      <w:rPr>
        <w:lang w:val="fi-FI"/>
      </w:rPr>
      <w:tab/>
    </w:r>
    <w:r w:rsidRPr="00C86BAA">
      <w:rPr>
        <w:lang w:val="fi-FI"/>
      </w:rPr>
      <w:tab/>
    </w:r>
    <w:r>
      <w:fldChar w:fldCharType="begin"/>
    </w:r>
    <w:r>
      <w:instrText xml:space="preserve"> TIME \@ "d.M.yyyy" </w:instrText>
    </w:r>
    <w:r>
      <w:fldChar w:fldCharType="separate"/>
    </w:r>
    <w:r w:rsidR="00133403">
      <w:rPr>
        <w:noProof/>
      </w:rPr>
      <w:t>8.5.2020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4586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AA"/>
    <w:rsid w:val="000467E9"/>
    <w:rsid w:val="000626C0"/>
    <w:rsid w:val="0006559E"/>
    <w:rsid w:val="00095F75"/>
    <w:rsid w:val="000E00CC"/>
    <w:rsid w:val="00133403"/>
    <w:rsid w:val="00164E32"/>
    <w:rsid w:val="00175AF9"/>
    <w:rsid w:val="001D2912"/>
    <w:rsid w:val="001F15C3"/>
    <w:rsid w:val="002705F1"/>
    <w:rsid w:val="005628E6"/>
    <w:rsid w:val="00580E19"/>
    <w:rsid w:val="005842F8"/>
    <w:rsid w:val="005D04B7"/>
    <w:rsid w:val="006106C0"/>
    <w:rsid w:val="006763F4"/>
    <w:rsid w:val="006D5902"/>
    <w:rsid w:val="00766E30"/>
    <w:rsid w:val="008138CD"/>
    <w:rsid w:val="008D48C1"/>
    <w:rsid w:val="009255AA"/>
    <w:rsid w:val="0094115F"/>
    <w:rsid w:val="00972993"/>
    <w:rsid w:val="00973B9C"/>
    <w:rsid w:val="009C7726"/>
    <w:rsid w:val="009F1EE4"/>
    <w:rsid w:val="009F58D8"/>
    <w:rsid w:val="00A210B6"/>
    <w:rsid w:val="00A31BA9"/>
    <w:rsid w:val="00A5287D"/>
    <w:rsid w:val="00B00869"/>
    <w:rsid w:val="00B93617"/>
    <w:rsid w:val="00C10A1E"/>
    <w:rsid w:val="00C81F50"/>
    <w:rsid w:val="00C86BAA"/>
    <w:rsid w:val="00E970CE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C9061A"/>
  <w15:chartTrackingRefBased/>
  <w15:docId w15:val="{F060A274-156E-45D0-A30A-F5F1CF7E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</w:style>
  <w:style w:type="paragraph" w:styleId="Otsikko1">
    <w:name w:val="heading 1"/>
    <w:basedOn w:val="perus"/>
    <w:next w:val="sisennys"/>
    <w:link w:val="Otsikko1Char"/>
    <w:uiPriority w:val="9"/>
    <w:qFormat/>
    <w:rsid w:val="006763F4"/>
    <w:pPr>
      <w:keepNext/>
      <w:keepLines/>
      <w:numPr>
        <w:numId w:val="1"/>
      </w:numPr>
      <w:spacing w:after="240"/>
      <w:ind w:left="431" w:hanging="431"/>
      <w:outlineLvl w:val="0"/>
    </w:pPr>
    <w:rPr>
      <w:rFonts w:eastAsiaTheme="majorEastAsia" w:cstheme="majorBidi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763F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763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763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763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763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763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763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763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13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138CD"/>
  </w:style>
  <w:style w:type="paragraph" w:styleId="Alatunniste">
    <w:name w:val="footer"/>
    <w:basedOn w:val="Normaali"/>
    <w:link w:val="AlatunnisteChar"/>
    <w:uiPriority w:val="99"/>
    <w:unhideWhenUsed/>
    <w:rsid w:val="00813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138CD"/>
  </w:style>
  <w:style w:type="paragraph" w:customStyle="1" w:styleId="perus">
    <w:name w:val="perus"/>
    <w:basedOn w:val="Normaali"/>
    <w:link w:val="perusChar"/>
    <w:qFormat/>
    <w:rsid w:val="009C7726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ys">
    <w:name w:val="sisennys"/>
    <w:basedOn w:val="perus"/>
    <w:link w:val="sisennysChar"/>
    <w:qFormat/>
    <w:rsid w:val="009C7726"/>
    <w:pPr>
      <w:spacing w:after="240"/>
      <w:ind w:left="2608"/>
    </w:pPr>
  </w:style>
  <w:style w:type="character" w:customStyle="1" w:styleId="perusChar">
    <w:name w:val="perus Char"/>
    <w:basedOn w:val="Kappaleenoletusfontti"/>
    <w:link w:val="perus"/>
    <w:rsid w:val="009C7726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9C7726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9C7726"/>
    <w:rPr>
      <w:rFonts w:ascii="Garamond" w:hAnsi="Garamond"/>
      <w:sz w:val="24"/>
      <w:lang w:val="en-US"/>
    </w:rPr>
  </w:style>
  <w:style w:type="character" w:customStyle="1" w:styleId="Otsikko1Char">
    <w:name w:val="Otsikko 1 Char"/>
    <w:basedOn w:val="Kappaleenoletusfontti"/>
    <w:link w:val="Otsikko1"/>
    <w:uiPriority w:val="9"/>
    <w:rsid w:val="006763F4"/>
    <w:rPr>
      <w:rFonts w:ascii="Garamond" w:eastAsiaTheme="majorEastAsia" w:hAnsi="Garamond" w:cstheme="majorBidi"/>
      <w:sz w:val="24"/>
      <w:szCs w:val="32"/>
      <w:lang w:val="en-US"/>
    </w:rPr>
  </w:style>
  <w:style w:type="character" w:customStyle="1" w:styleId="riippuvaChar">
    <w:name w:val="riippuva Char"/>
    <w:basedOn w:val="perusChar"/>
    <w:link w:val="riippuva"/>
    <w:rsid w:val="009C7726"/>
    <w:rPr>
      <w:rFonts w:ascii="Garamond" w:hAnsi="Garamond"/>
      <w:sz w:val="24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76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763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763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763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763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763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763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763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uet1">
    <w:name w:val="toc 1"/>
    <w:basedOn w:val="Normaali"/>
    <w:next w:val="Normaali"/>
    <w:autoRedefine/>
    <w:uiPriority w:val="39"/>
    <w:unhideWhenUsed/>
    <w:rsid w:val="00C86BAA"/>
    <w:pPr>
      <w:spacing w:after="100" w:line="276" w:lineRule="auto"/>
      <w:jc w:val="both"/>
    </w:pPr>
    <w:rPr>
      <w:rFonts w:ascii="Verdana" w:eastAsiaTheme="minorEastAsia" w:hAnsi="Verdana"/>
      <w:sz w:val="36"/>
      <w:szCs w:val="20"/>
    </w:rPr>
  </w:style>
  <w:style w:type="character" w:styleId="Hyperlinkki">
    <w:name w:val="Hyperlink"/>
    <w:basedOn w:val="Kappaleenoletusfontti"/>
    <w:uiPriority w:val="99"/>
    <w:unhideWhenUsed/>
    <w:rsid w:val="00C86BAA"/>
    <w:rPr>
      <w:color w:val="0563C1" w:themeColor="hyperlink"/>
      <w:u w:val="single"/>
    </w:rPr>
  </w:style>
  <w:style w:type="paragraph" w:customStyle="1" w:styleId="ict05otsikko1">
    <w:name w:val="ict05_otsikko1"/>
    <w:basedOn w:val="Otsikko1"/>
    <w:link w:val="ict05otsikko1Char"/>
    <w:qFormat/>
    <w:rsid w:val="00C86BAA"/>
    <w:pPr>
      <w:keepNext w:val="0"/>
      <w:keepLines w:val="0"/>
      <w:numPr>
        <w:numId w:val="0"/>
      </w:numPr>
      <w:spacing w:before="300" w:after="40" w:line="276" w:lineRule="auto"/>
    </w:pPr>
    <w:rPr>
      <w:rFonts w:ascii="Verdana" w:eastAsiaTheme="minorEastAsia" w:hAnsi="Verdana"/>
      <w:b/>
      <w:smallCaps/>
      <w:spacing w:val="5"/>
      <w:sz w:val="44"/>
      <w:szCs w:val="44"/>
    </w:rPr>
  </w:style>
  <w:style w:type="character" w:customStyle="1" w:styleId="ict05otsikko1Char">
    <w:name w:val="ict05_otsikko1 Char"/>
    <w:basedOn w:val="Otsikko1Char"/>
    <w:link w:val="ict05otsikko1"/>
    <w:rsid w:val="00C86BAA"/>
    <w:rPr>
      <w:rFonts w:ascii="Verdana" w:eastAsiaTheme="minorEastAsia" w:hAnsi="Verdana" w:cstheme="majorBidi"/>
      <w:b/>
      <w:smallCaps/>
      <w:spacing w:val="5"/>
      <w:sz w:val="44"/>
      <w:szCs w:val="44"/>
      <w:lang w:val="en-US"/>
    </w:rPr>
  </w:style>
  <w:style w:type="table" w:styleId="TaulukkoRuudukko">
    <w:name w:val="Table Grid"/>
    <w:basedOn w:val="Normaalitaulukko"/>
    <w:uiPriority w:val="59"/>
    <w:rsid w:val="00C8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ia_\OneDrive\Tiedostot\Mukautetut%20Office-mallit\Pohja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9BB8-8FD9-4B30-9BF8-765A5846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 </Template>
  <TotalTime>1</TotalTime>
  <Pages>6</Pages>
  <Words>261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Haaga-Helia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Kiia Kaukonen</dc:creator>
  <cp:keywords/>
  <dc:description/>
  <cp:lastModifiedBy>Kiia Kaukonen</cp:lastModifiedBy>
  <cp:revision>2</cp:revision>
  <dcterms:created xsi:type="dcterms:W3CDTF">2020-05-16T10:08:00Z</dcterms:created>
  <dcterms:modified xsi:type="dcterms:W3CDTF">2020-05-16T10:08:00Z</dcterms:modified>
</cp:coreProperties>
</file>